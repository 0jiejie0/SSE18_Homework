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766DB1">
        <w:rPr>
          <w:u w:val="single"/>
        </w:rPr>
        <w:t xml:space="preserve"> 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766DB1">
        <w:rPr>
          <w:u w:val="single"/>
        </w:rPr>
        <w:t xml:space="preserve">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256761" w:rsidRPr="00766DB1">
        <w:rPr>
          <w:rFonts w:hint="eastAsia"/>
          <w:u w:val="single"/>
        </w:rPr>
        <w:t xml:space="preserve"> </w:t>
      </w:r>
      <w:r w:rsidR="00766DB1" w:rsidRPr="00766DB1">
        <w:rPr>
          <w:rFonts w:hint="eastAsia"/>
          <w:u w:val="single"/>
        </w:rPr>
        <w:t>Java程序编制（基础练习）</w:t>
      </w:r>
      <w:r w:rsidR="00256761">
        <w:rPr>
          <w:rFonts w:hint="eastAsia"/>
          <w:u w:val="single"/>
        </w:rPr>
        <w:t xml:space="preserve">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  </w:t>
      </w:r>
      <w:r w:rsidR="00766DB1">
        <w:rPr>
          <w:u w:val="single"/>
        </w:rPr>
        <w:t xml:space="preserve">   </w:t>
      </w:r>
      <w:r w:rsidR="00766DB1">
        <w:rPr>
          <w:rFonts w:hint="eastAsia"/>
          <w:u w:val="single"/>
        </w:rPr>
        <w:t>王衔飞</w:t>
      </w:r>
      <w:r w:rsidR="00256761">
        <w:rPr>
          <w:rFonts w:hint="eastAsia"/>
          <w:u w:val="single"/>
        </w:rPr>
        <w:t xml:space="preserve">  </w:t>
      </w:r>
      <w:r w:rsidR="00766DB1">
        <w:rPr>
          <w:u w:val="single"/>
        </w:rPr>
        <w:t xml:space="preserve">  </w:t>
      </w:r>
      <w:r w:rsidR="00256761">
        <w:rPr>
          <w:rFonts w:hint="eastAsia"/>
          <w:u w:val="single"/>
        </w:rPr>
        <w:t xml:space="preserve"> 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 </w:t>
      </w:r>
      <w:r w:rsidR="00EF15BB">
        <w:rPr>
          <w:u w:val="single"/>
        </w:rPr>
        <w:t xml:space="preserve">            </w:t>
      </w:r>
      <w:bookmarkStart w:id="0" w:name="_GoBack"/>
      <w:bookmarkEnd w:id="0"/>
      <w:r w:rsidR="00256761">
        <w:rPr>
          <w:rFonts w:hint="eastAsia"/>
          <w:u w:val="single"/>
        </w:rPr>
        <w:t xml:space="preserve">   </w:t>
      </w:r>
      <w:r w:rsidR="00CF6AAD">
        <w:rPr>
          <w:rFonts w:hint="eastAsia"/>
          <w:u w:val="single"/>
        </w:rPr>
        <w:t xml:space="preserve">  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</w:t>
      </w:r>
      <w:r w:rsidR="00F36146">
        <w:rPr>
          <w:rFonts w:hint="eastAsia"/>
          <w:u w:val="single"/>
        </w:rPr>
        <w:t xml:space="preserve">程保中 孙艺 </w:t>
      </w:r>
      <w:r w:rsidR="00CF6AAD">
        <w:rPr>
          <w:rFonts w:hint="eastAsia"/>
          <w:u w:val="single"/>
        </w:rPr>
        <w:t xml:space="preserve">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766DB1">
        <w:rPr>
          <w:u w:val="single"/>
        </w:rPr>
        <w:t>2019</w:t>
      </w:r>
      <w:r w:rsidR="00CF6AAD">
        <w:rPr>
          <w:rFonts w:hint="eastAsia"/>
          <w:u w:val="single"/>
        </w:rPr>
        <w:t xml:space="preserve">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</w:t>
      </w:r>
      <w:r w:rsidR="00766DB1">
        <w:rPr>
          <w:u w:val="single"/>
        </w:rPr>
        <w:t>10</w:t>
      </w:r>
      <w:r w:rsidR="00CF6AAD">
        <w:rPr>
          <w:rFonts w:hint="eastAsia"/>
          <w:u w:val="single"/>
        </w:rPr>
        <w:t xml:space="preserve">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</w:t>
      </w:r>
      <w:r w:rsidR="00766DB1">
        <w:rPr>
          <w:u w:val="single"/>
        </w:rPr>
        <w:t>13</w:t>
      </w:r>
      <w:r w:rsidR="00CF6AAD">
        <w:rPr>
          <w:rFonts w:hint="eastAsia"/>
          <w:u w:val="single"/>
        </w:rPr>
        <w:t xml:space="preserve">  </w:t>
      </w:r>
      <w:r w:rsidRPr="00256761">
        <w:rPr>
          <w:rFonts w:hint="eastAsia"/>
        </w:rPr>
        <w:t>日</w:t>
      </w:r>
    </w:p>
    <w:p w:rsidR="00256761" w:rsidRDefault="00256761" w:rsidP="00256761">
      <w:pPr>
        <w:pStyle w:val="afffa"/>
      </w:pP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761" w:rsidRPr="00256761" w:rsidRDefault="00256761" w:rsidP="00256761">
      <w:pPr>
        <w:pStyle w:val="afffa"/>
      </w:pP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（正文文字，请使用【正文缩进】样式）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（标题编号请使用自动编号。在样式表中选中标题级别样式即可自动编号。）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实验目的</w:t>
      </w:r>
    </w:p>
    <w:p w:rsidR="00215703" w:rsidRDefault="00215703" w:rsidP="00215703">
      <w:pPr>
        <w:ind w:firstLineChars="200" w:firstLine="420"/>
      </w:pPr>
      <w:r>
        <w:rPr>
          <w:rFonts w:hint="eastAsia"/>
          <w:color w:val="000000"/>
        </w:rPr>
        <w:t>学生通过</w:t>
      </w:r>
      <w:r>
        <w:rPr>
          <w:color w:val="000000"/>
        </w:rPr>
        <w:t>使用</w:t>
      </w:r>
      <w:r>
        <w:rPr>
          <w:rFonts w:hint="eastAsia"/>
          <w:color w:val="000000"/>
        </w:rPr>
        <w:t>Java</w:t>
      </w:r>
      <w:r>
        <w:rPr>
          <w:color w:val="000000"/>
        </w:rPr>
        <w:t>语言</w:t>
      </w:r>
      <w:r>
        <w:rPr>
          <w:rFonts w:hint="eastAsia"/>
          <w:color w:val="000000"/>
        </w:rPr>
        <w:t>进行</w:t>
      </w:r>
      <w:r>
        <w:rPr>
          <w:color w:val="000000"/>
        </w:rPr>
        <w:t>基本</w:t>
      </w:r>
      <w:r>
        <w:rPr>
          <w:rFonts w:hint="eastAsia"/>
          <w:color w:val="000000"/>
        </w:rPr>
        <w:t>程序的</w:t>
      </w:r>
      <w:r>
        <w:rPr>
          <w:color w:val="000000"/>
        </w:rPr>
        <w:t>开发，</w:t>
      </w:r>
      <w:r>
        <w:rPr>
          <w:rFonts w:hint="eastAsia"/>
          <w:color w:val="000000"/>
        </w:rPr>
        <w:t>掌握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通用</w:t>
      </w:r>
      <w:r>
        <w:rPr>
          <w:rFonts w:hint="eastAsia"/>
          <w:color w:val="000000"/>
        </w:rPr>
        <w:t>IDE</w:t>
      </w:r>
      <w:r>
        <w:rPr>
          <w:rFonts w:hint="eastAsia"/>
          <w:color w:val="000000"/>
        </w:rPr>
        <w:t>，练习类的封装使用、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基本类库的使用、</w:t>
      </w:r>
      <w:r>
        <w:rPr>
          <w:rFonts w:hint="eastAsia"/>
          <w:color w:val="000000"/>
        </w:rPr>
        <w:t>Java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GUI</w:t>
      </w:r>
      <w:r>
        <w:rPr>
          <w:rFonts w:hint="eastAsia"/>
          <w:color w:val="000000"/>
        </w:rPr>
        <w:t>编程和事件驱动编程、利用</w:t>
      </w:r>
      <w:r>
        <w:rPr>
          <w:rFonts w:hint="eastAsia"/>
          <w:color w:val="000000"/>
        </w:rPr>
        <w:t>UML</w:t>
      </w:r>
      <w:r>
        <w:rPr>
          <w:rFonts w:hint="eastAsia"/>
          <w:color w:val="000000"/>
        </w:rPr>
        <w:t>进行简单建模。</w:t>
      </w:r>
    </w:p>
    <w:p w:rsidR="00351FB0" w:rsidRDefault="00351FB0" w:rsidP="00257425">
      <w:pPr>
        <w:pStyle w:val="2"/>
      </w:pPr>
      <w:r w:rsidRPr="00D251E3">
        <w:rPr>
          <w:rFonts w:hint="eastAsia"/>
        </w:rPr>
        <w:t>实验内容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5E32AF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A2138E" w:rsidP="005E32AF">
            <w:pPr>
              <w:pStyle w:val="aa"/>
            </w:pPr>
            <w:r>
              <w:rPr>
                <w:rFonts w:hint="eastAsia"/>
              </w:rPr>
              <w:t>设计一个小车竞赛的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程序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A2138E" w:rsidP="005E32AF">
            <w:pPr>
              <w:pStyle w:val="aa"/>
            </w:pPr>
            <w:r>
              <w:rPr>
                <w:rFonts w:hint="eastAsia"/>
              </w:rPr>
              <w:t>设计一个计算不同人群的税率的控制台程序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A2138E" w:rsidP="005E32AF">
            <w:pPr>
              <w:pStyle w:val="aa"/>
            </w:pPr>
            <w:r>
              <w:rPr>
                <w:rFonts w:hint="eastAsia"/>
              </w:rPr>
              <w:t>设计一个寻找最小公倍数的控制台程序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A2138E" w:rsidP="005E32AF">
            <w:pPr>
              <w:pStyle w:val="aa"/>
            </w:pP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点牌游戏的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程序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</w:tbl>
    <w:p w:rsidR="00351FB0" w:rsidRPr="009819FB" w:rsidRDefault="00351FB0" w:rsidP="00215703">
      <w:pPr>
        <w:pStyle w:val="2"/>
      </w:pPr>
      <w:r w:rsidRPr="00D251E3">
        <w:rPr>
          <w:rFonts w:hint="eastAsia"/>
        </w:rPr>
        <w:t>实验环境</w:t>
      </w:r>
    </w:p>
    <w:p w:rsidR="00351FB0" w:rsidRDefault="00351FB0" w:rsidP="00351FB0">
      <w:pPr>
        <w:pStyle w:val="3"/>
      </w:pPr>
      <w:r>
        <w:rPr>
          <w:rFonts w:hint="eastAsia"/>
        </w:rPr>
        <w:t>硬件环境</w:t>
      </w:r>
    </w:p>
    <w:p w:rsidR="00351FB0" w:rsidRDefault="00215703" w:rsidP="00351FB0">
      <w:pPr>
        <w:pStyle w:val="a2"/>
        <w:spacing w:before="62" w:after="62"/>
      </w:pPr>
      <w:r>
        <w:rPr>
          <w:rFonts w:hint="eastAsia"/>
        </w:rPr>
        <w:t>不限</w:t>
      </w: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351FB0" w:rsidRPr="009819FB" w:rsidRDefault="00215703" w:rsidP="00351FB0">
      <w:pPr>
        <w:pStyle w:val="a2"/>
        <w:spacing w:before="62" w:after="62"/>
      </w:pPr>
      <w:r>
        <w:rPr>
          <w:rFonts w:hint="eastAsia"/>
        </w:rPr>
        <w:t>不需要</w:t>
      </w: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215703" w:rsidRDefault="00215703" w:rsidP="00215703">
      <w:pPr>
        <w:pStyle w:val="a2"/>
        <w:spacing w:before="62" w:after="62"/>
      </w:pPr>
      <w:r>
        <w:rPr>
          <w:rFonts w:hint="eastAsia"/>
        </w:rPr>
        <w:t>JDK1</w:t>
      </w:r>
      <w:r>
        <w:t>.8+IDEA 2019</w:t>
      </w:r>
    </w:p>
    <w:p w:rsidR="00351FB0" w:rsidRPr="00C24D4B" w:rsidRDefault="00351FB0" w:rsidP="00351FB0">
      <w:pPr>
        <w:pStyle w:val="a2"/>
        <w:spacing w:before="62" w:after="62"/>
      </w:pP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215703" w:rsidP="00351FB0">
      <w:pPr>
        <w:pStyle w:val="a2"/>
        <w:spacing w:before="62" w:after="62"/>
      </w:pPr>
      <w:r>
        <w:rPr>
          <w:rFonts w:hint="eastAsia"/>
        </w:rPr>
        <w:t>完成实验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lastRenderedPageBreak/>
        <w:t>实验内容</w:t>
      </w:r>
    </w:p>
    <w:p w:rsidR="00310A3B" w:rsidRDefault="00A82E02" w:rsidP="00594A10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72085">
        <w:t>1</w:t>
      </w:r>
      <w:r w:rsidR="007D5F84">
        <w:rPr>
          <w:rFonts w:hint="eastAsia"/>
        </w:rPr>
        <w:t>分析设计</w:t>
      </w:r>
    </w:p>
    <w:p w:rsidR="00576BF0" w:rsidRDefault="00594A10" w:rsidP="009F1C33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 w:rsidR="00FC41E2">
        <w:rPr>
          <w:rFonts w:hint="eastAsia"/>
        </w:rPr>
        <w:t>问题分析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 w:rsidR="00576BF0">
        <w:rPr>
          <w:rFonts w:hint="eastAsia"/>
        </w:rPr>
        <w:t>目标</w:t>
      </w:r>
    </w:p>
    <w:p w:rsidR="00576BF0" w:rsidRDefault="009F1C33" w:rsidP="00576BF0">
      <w:pPr>
        <w:pStyle w:val="a2"/>
        <w:spacing w:before="62" w:after="62"/>
      </w:pPr>
      <w:r>
        <w:rPr>
          <w:rFonts w:hint="eastAsia"/>
        </w:rPr>
        <w:t>设计一个</w:t>
      </w:r>
      <w:r>
        <w:rPr>
          <w:rFonts w:hint="eastAsia"/>
        </w:rPr>
        <w:t>GUI</w:t>
      </w:r>
      <w:r>
        <w:rPr>
          <w:rFonts w:hint="eastAsia"/>
        </w:rPr>
        <w:t>程序实现小车比赛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 w:rsidR="00576BF0">
        <w:rPr>
          <w:rFonts w:hint="eastAsia"/>
        </w:rPr>
        <w:t>功能</w:t>
      </w:r>
    </w:p>
    <w:p w:rsidR="00576BF0" w:rsidRDefault="009F1C33" w:rsidP="00576BF0">
      <w:pPr>
        <w:pStyle w:val="a2"/>
        <w:spacing w:before="62" w:after="62"/>
      </w:pPr>
      <w:r>
        <w:rPr>
          <w:rFonts w:hint="eastAsia"/>
        </w:rPr>
        <w:t>可以自定义四个小车的速度，并让这几个小车跑起来</w:t>
      </w:r>
    </w:p>
    <w:p w:rsidR="00576BF0" w:rsidRDefault="00594A10" w:rsidP="00594A1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 w:rsidR="00A9672E">
        <w:rPr>
          <w:rFonts w:hint="eastAsia"/>
        </w:rPr>
        <w:t>性能</w:t>
      </w:r>
    </w:p>
    <w:p w:rsidR="00A9672E" w:rsidRDefault="0031028A" w:rsidP="00A9672E">
      <w:pPr>
        <w:pStyle w:val="a2"/>
        <w:spacing w:before="62" w:after="62"/>
      </w:pPr>
      <w:r>
        <w:rPr>
          <w:rFonts w:hint="eastAsia"/>
        </w:rPr>
        <w:t>各项功能均无肉眼可见的等待时间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 w:rsidR="00FC41E2">
        <w:rPr>
          <w:rFonts w:hint="eastAsia"/>
        </w:rPr>
        <w:t>设计方案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255C4C" w:rsidRDefault="0031028A" w:rsidP="00255C4C">
      <w:pPr>
        <w:pStyle w:val="a2"/>
        <w:spacing w:before="62" w:after="62"/>
      </w:pPr>
      <w:r w:rsidRPr="0031028A">
        <w:rPr>
          <w:noProof/>
        </w:rPr>
        <w:drawing>
          <wp:inline distT="0" distB="0" distL="0" distR="0" wp14:anchorId="5CD12DB6" wp14:editId="1D7E4FD6">
            <wp:extent cx="3087751" cy="19751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767" cy="19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</w:t>
      </w:r>
      <w:r w:rsidR="0031028A">
        <w:rPr>
          <w:rFonts w:hint="eastAsia"/>
        </w:rPr>
        <w:t>包含两个模块，分别是</w:t>
      </w:r>
      <w:r w:rsidR="0031028A">
        <w:rPr>
          <w:rFonts w:hint="eastAsia"/>
        </w:rPr>
        <w:t>Car</w:t>
      </w:r>
      <w:r w:rsidR="0031028A">
        <w:rPr>
          <w:rFonts w:hint="eastAsia"/>
        </w:rPr>
        <w:t>和</w:t>
      </w:r>
      <w:r w:rsidR="0031028A">
        <w:rPr>
          <w:rFonts w:hint="eastAsia"/>
        </w:rPr>
        <w:t>main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2类图</w:t>
      </w:r>
    </w:p>
    <w:p w:rsidR="00255C4C" w:rsidRDefault="0031028A" w:rsidP="00255C4C">
      <w:pPr>
        <w:pStyle w:val="a2"/>
        <w:spacing w:before="62" w:after="62"/>
      </w:pPr>
      <w:r w:rsidRPr="0031028A">
        <w:rPr>
          <w:noProof/>
        </w:rPr>
        <w:drawing>
          <wp:inline distT="0" distB="0" distL="0" distR="0" wp14:anchorId="4C70C496" wp14:editId="34AB0D50">
            <wp:extent cx="2203979" cy="17337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404" cy="17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28A">
        <w:rPr>
          <w:noProof/>
        </w:rPr>
        <w:t xml:space="preserve"> </w:t>
      </w:r>
      <w:r w:rsidRPr="0031028A">
        <w:rPr>
          <w:noProof/>
        </w:rPr>
        <w:drawing>
          <wp:inline distT="0" distB="0" distL="0" distR="0" wp14:anchorId="79BA983C" wp14:editId="72271EF3">
            <wp:extent cx="2418957" cy="326257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32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94" w:rsidRPr="00255C4C" w:rsidRDefault="00380694" w:rsidP="00255C4C">
      <w:pPr>
        <w:pStyle w:val="a2"/>
        <w:spacing w:before="62" w:after="62"/>
      </w:pPr>
      <w:r>
        <w:rPr>
          <w:rFonts w:hint="eastAsia"/>
        </w:rPr>
        <w:t>注：</w:t>
      </w:r>
      <w:r w:rsidR="00F4050A">
        <w:rPr>
          <w:rFonts w:hint="eastAsia"/>
        </w:rPr>
        <w:t>Car</w:t>
      </w:r>
      <w:r w:rsidR="00F4050A">
        <w:rPr>
          <w:rFonts w:hint="eastAsia"/>
        </w:rPr>
        <w:t>类继承</w:t>
      </w:r>
      <w:r w:rsidR="00F4050A">
        <w:rPr>
          <w:rFonts w:hint="eastAsia"/>
        </w:rPr>
        <w:t>Pane</w:t>
      </w:r>
      <w:r w:rsidR="00F4050A">
        <w:rPr>
          <w:rFonts w:hint="eastAsia"/>
        </w:rPr>
        <w:t>，</w:t>
      </w:r>
      <w:r w:rsidR="00F4050A">
        <w:rPr>
          <w:rFonts w:hint="eastAsia"/>
        </w:rPr>
        <w:t>Main</w:t>
      </w:r>
      <w:r w:rsidR="00F4050A">
        <w:rPr>
          <w:rFonts w:hint="eastAsia"/>
        </w:rPr>
        <w:t>类继承</w:t>
      </w:r>
      <w:r w:rsidR="00F4050A">
        <w:rPr>
          <w:rFonts w:hint="eastAsia"/>
        </w:rPr>
        <w:t>Application</w:t>
      </w:r>
    </w:p>
    <w:p w:rsidR="00FC41E2" w:rsidRDefault="00594A10" w:rsidP="00FC0202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 w:rsidR="00201979">
        <w:rPr>
          <w:rFonts w:hint="eastAsia"/>
        </w:rPr>
        <w:t>3</w:t>
      </w:r>
      <w:r w:rsidR="00FC41E2">
        <w:rPr>
          <w:rFonts w:hint="eastAsia"/>
        </w:rPr>
        <w:t>算法</w:t>
      </w:r>
    </w:p>
    <w:p w:rsidR="002E56BA" w:rsidRPr="00026FE9" w:rsidRDefault="00594A10" w:rsidP="00FC0202">
      <w:pPr>
        <w:pStyle w:val="4"/>
        <w:numPr>
          <w:ilvl w:val="0"/>
          <w:numId w:val="0"/>
        </w:numPr>
        <w:ind w:left="851" w:hanging="851"/>
        <w:rPr>
          <w:rFonts w:asciiTheme="minorHAnsi" w:eastAsiaTheme="minorEastAsia" w:hAnsiTheme="minorHAnsi"/>
        </w:rPr>
      </w:pPr>
      <w:r w:rsidRPr="00594A10">
        <w:t>N.2.</w:t>
      </w:r>
      <w:r w:rsidR="00026FE9">
        <w:t>3</w:t>
      </w:r>
      <w:r>
        <w:t>.1</w:t>
      </w:r>
      <w:r w:rsidR="002E56BA">
        <w:rPr>
          <w:rFonts w:hint="eastAsia"/>
        </w:rPr>
        <w:t>算法一：</w:t>
      </w:r>
      <w:r w:rsidR="00026FE9">
        <w:rPr>
          <w:rFonts w:hint="eastAsia"/>
        </w:rPr>
        <w:t>让小车动起来：</w:t>
      </w:r>
      <w:r w:rsidR="00026FE9" w:rsidRPr="00026FE9">
        <w:rPr>
          <w:rFonts w:asciiTheme="minorHAnsi" w:eastAsiaTheme="minorEastAsia" w:hAnsiTheme="minorHAnsi" w:hint="eastAsia"/>
        </w:rPr>
        <w:t>创建一个</w:t>
      </w:r>
      <w:r w:rsidR="00026FE9" w:rsidRPr="00026FE9">
        <w:rPr>
          <w:rFonts w:asciiTheme="minorHAnsi" w:eastAsiaTheme="minorEastAsia" w:hAnsiTheme="minorHAnsi" w:hint="eastAsia"/>
        </w:rPr>
        <w:t>Timeline</w:t>
      </w:r>
      <w:r w:rsidR="00026FE9" w:rsidRPr="00026FE9">
        <w:rPr>
          <w:rFonts w:asciiTheme="minorHAnsi" w:eastAsiaTheme="minorEastAsia" w:hAnsiTheme="minorHAnsi" w:hint="eastAsia"/>
        </w:rPr>
        <w:t>，关联</w:t>
      </w:r>
      <w:r w:rsidR="00026FE9" w:rsidRPr="00026FE9">
        <w:rPr>
          <w:rFonts w:asciiTheme="minorHAnsi" w:eastAsiaTheme="minorEastAsia" w:hAnsiTheme="minorHAnsi" w:hint="eastAsia"/>
        </w:rPr>
        <w:t>moveCar</w:t>
      </w:r>
      <w:r w:rsidR="00026FE9" w:rsidRPr="00026FE9">
        <w:rPr>
          <w:rFonts w:asciiTheme="minorHAnsi" w:eastAsiaTheme="minorEastAsia" w:hAnsiTheme="minorHAnsi" w:hint="eastAsia"/>
        </w:rPr>
        <w:t>函数，使用</w:t>
      </w:r>
      <w:r w:rsidR="00026FE9" w:rsidRPr="00026FE9">
        <w:rPr>
          <w:rFonts w:asciiTheme="minorHAnsi" w:eastAsiaTheme="minorEastAsia" w:hAnsiTheme="minorHAnsi" w:hint="eastAsia"/>
        </w:rPr>
        <w:t>Timeline</w:t>
      </w:r>
      <w:r w:rsidR="00026FE9" w:rsidRPr="00026FE9">
        <w:rPr>
          <w:rFonts w:asciiTheme="minorHAnsi" w:eastAsiaTheme="minorEastAsia" w:hAnsiTheme="minorHAnsi" w:hint="eastAsia"/>
        </w:rPr>
        <w:t>类中的</w:t>
      </w:r>
      <w:r w:rsidR="00026FE9" w:rsidRPr="00026FE9">
        <w:rPr>
          <w:rFonts w:asciiTheme="minorHAnsi" w:eastAsiaTheme="minorEastAsia" w:hAnsiTheme="minorHAnsi" w:hint="eastAsia"/>
        </w:rPr>
        <w:t>setRate</w:t>
      </w:r>
      <w:r w:rsidR="00026FE9" w:rsidRPr="00026FE9">
        <w:rPr>
          <w:rFonts w:asciiTheme="minorHAnsi" w:eastAsiaTheme="minorEastAsia" w:hAnsiTheme="minorHAnsi" w:hint="eastAsia"/>
        </w:rPr>
        <w:t>方法改变小车的运动速度，再使用取倒数的方法使得</w:t>
      </w:r>
      <w:r w:rsidR="00026FE9" w:rsidRPr="00026FE9">
        <w:rPr>
          <w:rFonts w:asciiTheme="minorHAnsi" w:eastAsiaTheme="minorEastAsia" w:hAnsiTheme="minorHAnsi" w:hint="eastAsia"/>
        </w:rPr>
        <w:t>1</w:t>
      </w:r>
      <w:r w:rsidR="00026FE9" w:rsidRPr="00026FE9">
        <w:rPr>
          <w:rFonts w:asciiTheme="minorHAnsi" w:eastAsiaTheme="minorEastAsia" w:hAnsiTheme="minorHAnsi" w:hint="eastAsia"/>
        </w:rPr>
        <w:t>位最快，越高越慢。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255C4C" w:rsidRDefault="00026FE9" w:rsidP="00255C4C">
      <w:pPr>
        <w:pStyle w:val="a2"/>
        <w:spacing w:before="62" w:after="62"/>
      </w:pPr>
      <w:r>
        <w:rPr>
          <w:rFonts w:hint="eastAsia"/>
        </w:rPr>
        <w:t>试验完成，可以达到预期效果，</w:t>
      </w:r>
      <w:r w:rsidR="004E03D5">
        <w:rPr>
          <w:rFonts w:hint="eastAsia"/>
        </w:rPr>
        <w:t>输入相应的速度值按下回车后，截图如下。</w:t>
      </w:r>
    </w:p>
    <w:p w:rsidR="004E03D5" w:rsidRDefault="004E03D5" w:rsidP="00255C4C">
      <w:pPr>
        <w:pStyle w:val="a2"/>
        <w:spacing w:before="62" w:after="62"/>
      </w:pPr>
      <w:r w:rsidRPr="004E03D5">
        <w:rPr>
          <w:noProof/>
        </w:rPr>
        <w:drawing>
          <wp:inline distT="0" distB="0" distL="0" distR="0" wp14:anchorId="0CFEA7A4" wp14:editId="6B1152C9">
            <wp:extent cx="4106131" cy="203131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291" cy="2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 xml:space="preserve">.4 </w:t>
      </w:r>
      <w:r w:rsidR="00FC41E2">
        <w:rPr>
          <w:rFonts w:hint="eastAsia"/>
        </w:rPr>
        <w:t>调试心得</w:t>
      </w:r>
    </w:p>
    <w:p w:rsidR="004B4A5E" w:rsidRPr="004B4A5E" w:rsidRDefault="004E03D5" w:rsidP="004B4A5E">
      <w:pPr>
        <w:pStyle w:val="a2"/>
        <w:spacing w:before="62" w:after="62"/>
      </w:pPr>
      <w:r>
        <w:rPr>
          <w:rFonts w:hint="eastAsia"/>
        </w:rPr>
        <w:t>没有遇到</w:t>
      </w:r>
      <w:r w:rsidR="00272085">
        <w:rPr>
          <w:rFonts w:hint="eastAsia"/>
        </w:rPr>
        <w:t>明显问题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7540BF" w:rsidRDefault="00FC41E2" w:rsidP="00272085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 w:rsidR="00272085">
        <w:rPr>
          <w:rFonts w:eastAsiaTheme="minorEastAsia" w:hint="eastAsia"/>
        </w:rPr>
        <w:t>文件名：</w:t>
      </w:r>
      <w:r w:rsidR="00272085">
        <w:rPr>
          <w:rFonts w:eastAsiaTheme="minorEastAsia" w:hint="eastAsia"/>
        </w:rPr>
        <w:t>main</w:t>
      </w:r>
      <w:r w:rsidR="00272085">
        <w:rPr>
          <w:rFonts w:eastAsiaTheme="minorEastAsia"/>
        </w:rPr>
        <w:t>.java</w:t>
      </w:r>
    </w:p>
    <w:p w:rsidR="00FC41E2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javafx.application.Application;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javafx.stage.Stage;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javafx.scene.Scene;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javafx.scene.layout.HBox;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javafx.scene.layout.VBox;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javafx.scene.control.Label;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javafx.scene.control.TextField;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javafx.geometry.Pos;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javafx.collections.ObservableList;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javafx.scene.Node;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import javafx.scene.input.KeyCode;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public class main extends Application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private HBox textPane = new HBox(5);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private VBox carsPane = new VBox(1);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private ObservableList&lt;Node&gt; textFields = textPane.getChildren(); //</w:t>
      </w:r>
      <w:r w:rsidRPr="00272085">
        <w:rPr>
          <w:rFonts w:eastAsiaTheme="minorEastAsia" w:hint="eastAsia"/>
        </w:rPr>
        <w:t>包含文字及输入框，</w:t>
      </w:r>
      <w:r w:rsidRPr="00272085">
        <w:rPr>
          <w:rFonts w:eastAsiaTheme="minorEastAsia" w:hint="eastAsia"/>
        </w:rPr>
        <w:t>size=8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private ObservableList&lt;Node&gt; cars = carsPane.getChildren(); //</w:t>
      </w:r>
      <w:r w:rsidRPr="00272085">
        <w:rPr>
          <w:rFonts w:eastAsiaTheme="minorEastAsia" w:hint="eastAsia"/>
        </w:rPr>
        <w:t>包含所有车</w:t>
      </w:r>
      <w:r w:rsidRPr="00272085">
        <w:rPr>
          <w:rFonts w:eastAsiaTheme="minorEastAsia" w:hint="eastAsia"/>
        </w:rPr>
        <w:t xml:space="preserve"> size=4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@Override public void start(Stage primaryStage)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final int NUMBER_OF_CARS = 4;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textPane.setAlignment(Pos.CENTER);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    // </w:t>
      </w:r>
      <w:r w:rsidRPr="00272085">
        <w:rPr>
          <w:rFonts w:eastAsiaTheme="minorEastAsia" w:hint="eastAsia"/>
        </w:rPr>
        <w:t>把标签和输入框放在</w:t>
      </w:r>
      <w:r w:rsidRPr="00272085">
        <w:rPr>
          <w:rFonts w:eastAsiaTheme="minorEastAsia" w:hint="eastAsia"/>
        </w:rPr>
        <w:t>pane</w:t>
      </w:r>
      <w:r w:rsidRPr="00272085">
        <w:rPr>
          <w:rFonts w:eastAsiaTheme="minorEastAsia" w:hint="eastAsia"/>
        </w:rPr>
        <w:t>里面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for (int i = 1; i &lt;= NUMBER_OF_CARS; i++) textPane.getChildren().addAll(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    new Label("Car " + i + ":"), new TextField());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    // </w:t>
      </w:r>
      <w:r w:rsidRPr="00272085">
        <w:rPr>
          <w:rFonts w:eastAsiaTheme="minorEastAsia" w:hint="eastAsia"/>
        </w:rPr>
        <w:t>设置输入框的大小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for (int i = 1; i &lt; textFields.size(); i+= 2)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((TextField)textFields.get(i)).setPrefColumnCount(2);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    // </w:t>
      </w:r>
      <w:r w:rsidRPr="00272085">
        <w:rPr>
          <w:rFonts w:eastAsiaTheme="minorEastAsia" w:hint="eastAsia"/>
        </w:rPr>
        <w:t>把车放在</w:t>
      </w:r>
      <w:r w:rsidRPr="00272085">
        <w:rPr>
          <w:rFonts w:eastAsiaTheme="minorEastAsia" w:hint="eastAsia"/>
        </w:rPr>
        <w:t>pane</w:t>
      </w:r>
      <w:r w:rsidRPr="00272085">
        <w:rPr>
          <w:rFonts w:eastAsiaTheme="minorEastAsia" w:hint="eastAsia"/>
        </w:rPr>
        <w:t>里面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for (int i = 0; i &lt; NUMBER_OF_CARS; i++) carsPane.getChildren().add(new Car());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    // </w:t>
      </w:r>
      <w:r w:rsidRPr="00272085">
        <w:rPr>
          <w:rFonts w:eastAsiaTheme="minorEastAsia" w:hint="eastAsia"/>
        </w:rPr>
        <w:t>加个黑框框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for (Node car: cars) car.setStyle("-fx-border-color: black");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    // </w:t>
      </w:r>
      <w:r w:rsidRPr="00272085">
        <w:rPr>
          <w:rFonts w:eastAsiaTheme="minorEastAsia" w:hint="eastAsia"/>
        </w:rPr>
        <w:t>设置监听键盘事件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lastRenderedPageBreak/>
        <w:t xml:space="preserve">        for (int i = 1; i &lt; textFields.size(); i += 2)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(textFields.get(i)).setOnKeyPressed(e -&gt;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if (e.getCode() == KeyCode.ENTER)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    setSpeed();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}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});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}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VBox vbox = new VBox();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vbox.getChildren().addAll(textPane,carsPane);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Scene scene = new Scene(vbox, 400, 200);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primaryStage.setTitle("Java Exercise 1 by wxf");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primaryStage.setScene(scene);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primaryStage.show();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}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private void setSpeed()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for (int i = 1, j = 0; i &lt; textFields.size(); i += 2, j++)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if (((TextField)textFields.get(i)).getText().length() &gt; 0)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 w:hint="eastAsia"/>
        </w:rPr>
        <w:t xml:space="preserve">                // </w:t>
      </w:r>
      <w:r w:rsidRPr="00272085">
        <w:rPr>
          <w:rFonts w:eastAsiaTheme="minorEastAsia" w:hint="eastAsia"/>
        </w:rPr>
        <w:t>设置速度</w:t>
      </w:r>
      <w:r w:rsidRPr="00272085">
        <w:rPr>
          <w:rFonts w:eastAsiaTheme="minorEastAsia" w:hint="eastAsia"/>
        </w:rPr>
        <w:t xml:space="preserve"> </w:t>
      </w:r>
      <w:r w:rsidRPr="00272085">
        <w:rPr>
          <w:rFonts w:eastAsiaTheme="minorEastAsia" w:hint="eastAsia"/>
        </w:rPr>
        <w:t>强行让</w:t>
      </w:r>
      <w:r w:rsidRPr="00272085">
        <w:rPr>
          <w:rFonts w:eastAsiaTheme="minorEastAsia" w:hint="eastAsia"/>
        </w:rPr>
        <w:t>1</w:t>
      </w:r>
      <w:r w:rsidRPr="00272085">
        <w:rPr>
          <w:rFonts w:eastAsiaTheme="minorEastAsia" w:hint="eastAsia"/>
        </w:rPr>
        <w:t>最快（手动</w:t>
      </w:r>
      <w:r w:rsidRPr="00272085">
        <w:rPr>
          <w:rFonts w:eastAsiaTheme="minorEastAsia" w:hint="eastAsia"/>
        </w:rPr>
        <w:t>doge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((Car)cars.get(j)).setSpeed(1.0/Double.parseDouble(((TextField)textFields.get(i)).getText())*100);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((Car)cars.get(j)).play();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} else {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    ((Car)cars.get(j)).pause();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    }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    }</w:t>
      </w:r>
    </w:p>
    <w:p w:rsidR="00272085" w:rsidRPr="00272085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 xml:space="preserve">    }</w:t>
      </w:r>
    </w:p>
    <w:p w:rsidR="00380694" w:rsidRDefault="00272085" w:rsidP="00272085">
      <w:pPr>
        <w:pStyle w:val="afffb"/>
        <w:rPr>
          <w:rFonts w:eastAsiaTheme="minorEastAsia"/>
        </w:rPr>
      </w:pPr>
      <w:r w:rsidRPr="00272085">
        <w:rPr>
          <w:rFonts w:eastAsiaTheme="minorEastAsia"/>
        </w:rPr>
        <w:t>}</w:t>
      </w:r>
    </w:p>
    <w:p w:rsidR="00272085" w:rsidRDefault="00272085" w:rsidP="00272085">
      <w:pPr>
        <w:pStyle w:val="afffb"/>
        <w:rPr>
          <w:rFonts w:eastAsiaTheme="minorEastAsia"/>
        </w:rPr>
      </w:pPr>
    </w:p>
    <w:p w:rsidR="00272085" w:rsidRDefault="00272085" w:rsidP="00272085">
      <w:pPr>
        <w:pStyle w:val="afffb"/>
        <w:rPr>
          <w:rFonts w:eastAsiaTheme="minorEastAsia"/>
        </w:rPr>
      </w:pPr>
    </w:p>
    <w:p w:rsidR="00272085" w:rsidRDefault="00272085" w:rsidP="00272085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/</w:t>
      </w:r>
      <w:r>
        <w:rPr>
          <w:rFonts w:eastAsiaTheme="minorEastAsia"/>
        </w:rPr>
        <w:t xml:space="preserve">* 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Car.java</w:t>
      </w:r>
    </w:p>
    <w:p w:rsidR="00272085" w:rsidRDefault="00272085" w:rsidP="00272085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/</w:t>
      </w:r>
    </w:p>
    <w:p w:rsidR="00272085" w:rsidRDefault="00272085" w:rsidP="00272085">
      <w:pPr>
        <w:pStyle w:val="afffb"/>
      </w:pPr>
      <w:r>
        <w:t>import javafx.animation.KeyFrame;</w:t>
      </w:r>
    </w:p>
    <w:p w:rsidR="00272085" w:rsidRDefault="00272085" w:rsidP="00272085">
      <w:pPr>
        <w:pStyle w:val="afffb"/>
      </w:pPr>
      <w:r>
        <w:t>import javafx.animation.Timeline;</w:t>
      </w:r>
    </w:p>
    <w:p w:rsidR="00272085" w:rsidRDefault="00272085" w:rsidP="00272085">
      <w:pPr>
        <w:pStyle w:val="afffb"/>
      </w:pPr>
      <w:r>
        <w:t>import javafx.scene.layout.Pane;</w:t>
      </w:r>
    </w:p>
    <w:p w:rsidR="00272085" w:rsidRDefault="00272085" w:rsidP="00272085">
      <w:pPr>
        <w:pStyle w:val="afffb"/>
      </w:pPr>
      <w:r>
        <w:t>import javafx.scene.shape.Polygon;</w:t>
      </w:r>
    </w:p>
    <w:p w:rsidR="00272085" w:rsidRDefault="00272085" w:rsidP="00272085">
      <w:pPr>
        <w:pStyle w:val="afffb"/>
      </w:pPr>
      <w:r>
        <w:t>import javafx.scene.shape.Rectangle;</w:t>
      </w:r>
    </w:p>
    <w:p w:rsidR="00272085" w:rsidRDefault="00272085" w:rsidP="00272085">
      <w:pPr>
        <w:pStyle w:val="afffb"/>
      </w:pPr>
      <w:r>
        <w:t>import javafx.scene.shape.Circle;</w:t>
      </w:r>
    </w:p>
    <w:p w:rsidR="00272085" w:rsidRDefault="00272085" w:rsidP="00272085">
      <w:pPr>
        <w:pStyle w:val="afffb"/>
      </w:pPr>
      <w:r>
        <w:t>import javafx.scene.paint.Color;</w:t>
      </w:r>
    </w:p>
    <w:p w:rsidR="00272085" w:rsidRDefault="00272085" w:rsidP="00272085">
      <w:pPr>
        <w:pStyle w:val="afffb"/>
      </w:pPr>
      <w:r>
        <w:t>import javafx.util.Duration;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t>public class Car extends Pane {</w:t>
      </w:r>
    </w:p>
    <w:p w:rsidR="00272085" w:rsidRDefault="00272085" w:rsidP="00272085">
      <w:pPr>
        <w:pStyle w:val="afffb"/>
      </w:pPr>
      <w:r>
        <w:t xml:space="preserve">    private double x = 0;</w:t>
      </w:r>
    </w:p>
    <w:p w:rsidR="00272085" w:rsidRDefault="00272085" w:rsidP="00272085">
      <w:pPr>
        <w:pStyle w:val="afffb"/>
      </w:pPr>
      <w:r>
        <w:lastRenderedPageBreak/>
        <w:t xml:space="preserve">    private double y = 40;</w:t>
      </w:r>
    </w:p>
    <w:p w:rsidR="00272085" w:rsidRDefault="00272085" w:rsidP="00272085">
      <w:pPr>
        <w:pStyle w:val="afffb"/>
      </w:pPr>
      <w:r>
        <w:t xml:space="preserve">    private Timeline animation;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t xml:space="preserve">    Car() {</w:t>
      </w:r>
    </w:p>
    <w:p w:rsidR="00272085" w:rsidRDefault="00272085" w:rsidP="00272085">
      <w:pPr>
        <w:pStyle w:val="afffb"/>
      </w:pPr>
      <w:r>
        <w:t xml:space="preserve">        drawCar();</w:t>
      </w:r>
    </w:p>
    <w:p w:rsidR="00272085" w:rsidRDefault="00272085" w:rsidP="00272085">
      <w:pPr>
        <w:pStyle w:val="afffb"/>
      </w:pPr>
      <w:r>
        <w:rPr>
          <w:rFonts w:hint="eastAsia"/>
        </w:rPr>
        <w:t xml:space="preserve">        animation = new Timeline(new KeyFrame(Duration.millis(100), e -&gt; moveCar())); // </w:t>
      </w:r>
      <w:r>
        <w:rPr>
          <w:rFonts w:ascii="微软雅黑" w:eastAsia="微软雅黑" w:hAnsi="微软雅黑" w:cs="微软雅黑" w:hint="eastAsia"/>
        </w:rPr>
        <w:t>每</w:t>
      </w:r>
      <w:r>
        <w:rPr>
          <w:rFonts w:hint="eastAsia"/>
        </w:rPr>
        <w:t>50ms</w:t>
      </w:r>
      <w:r>
        <w:rPr>
          <w:rFonts w:ascii="微软雅黑" w:eastAsia="微软雅黑" w:hAnsi="微软雅黑" w:cs="微软雅黑" w:hint="eastAsia"/>
        </w:rPr>
        <w:t>移动车辆</w:t>
      </w:r>
    </w:p>
    <w:p w:rsidR="00272085" w:rsidRDefault="00272085" w:rsidP="00272085">
      <w:pPr>
        <w:pStyle w:val="afffb"/>
      </w:pPr>
      <w:r>
        <w:rPr>
          <w:rFonts w:hint="eastAsia"/>
        </w:rPr>
        <w:t xml:space="preserve">        animation.setCycleCount(Timeline.INDEFINITE); // </w:t>
      </w:r>
      <w:r>
        <w:rPr>
          <w:rFonts w:ascii="微软雅黑" w:eastAsia="微软雅黑" w:hAnsi="微软雅黑" w:cs="微软雅黑" w:hint="eastAsia"/>
        </w:rPr>
        <w:t>动画无限循环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rPr>
          <w:rFonts w:hint="eastAsia"/>
        </w:rPr>
        <w:t xml:space="preserve">    // </w:t>
      </w:r>
      <w:r>
        <w:rPr>
          <w:rFonts w:ascii="微软雅黑" w:eastAsia="微软雅黑" w:hAnsi="微软雅黑" w:cs="微软雅黑" w:hint="eastAsia"/>
        </w:rPr>
        <w:t>绘制车辆</w:t>
      </w:r>
    </w:p>
    <w:p w:rsidR="00272085" w:rsidRDefault="00272085" w:rsidP="00272085">
      <w:pPr>
        <w:pStyle w:val="afffb"/>
      </w:pPr>
      <w:r>
        <w:t xml:space="preserve">    private void drawCar() {</w:t>
      </w:r>
    </w:p>
    <w:p w:rsidR="00272085" w:rsidRDefault="00272085" w:rsidP="00272085">
      <w:pPr>
        <w:pStyle w:val="afffb"/>
      </w:pPr>
      <w:r>
        <w:t xml:space="preserve">        getChildren().clear();</w:t>
      </w:r>
    </w:p>
    <w:p w:rsidR="00272085" w:rsidRDefault="00272085" w:rsidP="00272085">
      <w:pPr>
        <w:pStyle w:val="afffb"/>
      </w:pPr>
      <w:r>
        <w:t xml:space="preserve">        Rectangle rectangle = new Rectangle(x, y - 20, 50, 10);</w:t>
      </w:r>
    </w:p>
    <w:p w:rsidR="00272085" w:rsidRDefault="00272085" w:rsidP="00272085">
      <w:pPr>
        <w:pStyle w:val="afffb"/>
      </w:pPr>
      <w:r>
        <w:t xml:space="preserve">        rectangle.setFill(Color.SPRINGGREEN);</w:t>
      </w:r>
    </w:p>
    <w:p w:rsidR="00272085" w:rsidRDefault="00272085" w:rsidP="00272085">
      <w:pPr>
        <w:pStyle w:val="afffb"/>
      </w:pPr>
      <w:r>
        <w:t xml:space="preserve">        Polygon polygon = new Polygon(x + 10, y - 20, x + 20, y - 30, x + 30,</w:t>
      </w:r>
    </w:p>
    <w:p w:rsidR="00272085" w:rsidRDefault="00272085" w:rsidP="00272085">
      <w:pPr>
        <w:pStyle w:val="afffb"/>
      </w:pPr>
      <w:r>
        <w:t xml:space="preserve">                y - 30, x + 40, y - 20);</w:t>
      </w:r>
    </w:p>
    <w:p w:rsidR="00272085" w:rsidRDefault="00272085" w:rsidP="00272085">
      <w:pPr>
        <w:pStyle w:val="afffb"/>
      </w:pPr>
      <w:r>
        <w:t xml:space="preserve">        polygon.setFill(Color.RED);</w:t>
      </w:r>
    </w:p>
    <w:p w:rsidR="00272085" w:rsidRDefault="00272085" w:rsidP="00272085">
      <w:pPr>
        <w:pStyle w:val="afffb"/>
      </w:pPr>
      <w:r>
        <w:t xml:space="preserve">        Circle circle1 = new Circle(x + 15, y - 5, 5);</w:t>
      </w:r>
    </w:p>
    <w:p w:rsidR="00272085" w:rsidRDefault="00272085" w:rsidP="00272085">
      <w:pPr>
        <w:pStyle w:val="afffb"/>
      </w:pPr>
      <w:r>
        <w:t xml:space="preserve">        Circle circle2 = new Circle(x + 35, y - 5, 5);</w:t>
      </w:r>
    </w:p>
    <w:p w:rsidR="00272085" w:rsidRDefault="00272085" w:rsidP="00272085">
      <w:pPr>
        <w:pStyle w:val="afffb"/>
      </w:pPr>
      <w:r>
        <w:t xml:space="preserve">        this.getChildren().addAll(rectangle, circle1, circle2, polygon);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t xml:space="preserve">    void pause() {</w:t>
      </w:r>
    </w:p>
    <w:p w:rsidR="00272085" w:rsidRDefault="00272085" w:rsidP="00272085">
      <w:pPr>
        <w:pStyle w:val="afffb"/>
      </w:pPr>
      <w:r>
        <w:t xml:space="preserve">        animation.pause();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t xml:space="preserve">    void play() {</w:t>
      </w:r>
    </w:p>
    <w:p w:rsidR="00272085" w:rsidRDefault="00272085" w:rsidP="00272085">
      <w:pPr>
        <w:pStyle w:val="afffb"/>
      </w:pPr>
      <w:r>
        <w:t xml:space="preserve">        animation.play();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t xml:space="preserve">    void setSpeed(double speed) {</w:t>
      </w:r>
    </w:p>
    <w:p w:rsidR="00272085" w:rsidRDefault="00272085" w:rsidP="00272085">
      <w:pPr>
        <w:pStyle w:val="afffb"/>
      </w:pPr>
      <w:r>
        <w:t xml:space="preserve">        animation.setRate(speed);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</w:p>
    <w:p w:rsidR="00272085" w:rsidRDefault="00272085" w:rsidP="00272085">
      <w:pPr>
        <w:pStyle w:val="afffb"/>
      </w:pPr>
      <w:r>
        <w:t xml:space="preserve">    private void moveCar() {</w:t>
      </w:r>
    </w:p>
    <w:p w:rsidR="00272085" w:rsidRDefault="00272085" w:rsidP="00272085">
      <w:pPr>
        <w:pStyle w:val="afffb"/>
      </w:pPr>
      <w:r>
        <w:t xml:space="preserve">        if (x &lt;= getWidth()) {</w:t>
      </w:r>
    </w:p>
    <w:p w:rsidR="00272085" w:rsidRDefault="00272085" w:rsidP="00272085">
      <w:pPr>
        <w:pStyle w:val="afffb"/>
      </w:pPr>
      <w:r>
        <w:t xml:space="preserve">            x += 1;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  <w:r>
        <w:t xml:space="preserve">        else</w:t>
      </w:r>
    </w:p>
    <w:p w:rsidR="00272085" w:rsidRDefault="00272085" w:rsidP="00272085">
      <w:pPr>
        <w:pStyle w:val="afffb"/>
      </w:pPr>
      <w:r>
        <w:lastRenderedPageBreak/>
        <w:t xml:space="preserve">            x = 0;</w:t>
      </w:r>
    </w:p>
    <w:p w:rsidR="00272085" w:rsidRDefault="00272085" w:rsidP="00272085">
      <w:pPr>
        <w:pStyle w:val="afffb"/>
      </w:pPr>
      <w:r>
        <w:t xml:space="preserve">        drawCar();</w:t>
      </w:r>
    </w:p>
    <w:p w:rsidR="00272085" w:rsidRDefault="00272085" w:rsidP="00272085">
      <w:pPr>
        <w:pStyle w:val="afffb"/>
      </w:pPr>
      <w:r>
        <w:t xml:space="preserve">    }</w:t>
      </w:r>
    </w:p>
    <w:p w:rsidR="00272085" w:rsidRDefault="00272085" w:rsidP="00272085">
      <w:pPr>
        <w:pStyle w:val="afffb"/>
      </w:pPr>
      <w:r>
        <w:t>}</w:t>
      </w:r>
    </w:p>
    <w:p w:rsidR="00272085" w:rsidRDefault="00272085" w:rsidP="00272085">
      <w:pPr>
        <w:pStyle w:val="1"/>
        <w:numPr>
          <w:ilvl w:val="0"/>
          <w:numId w:val="0"/>
        </w:numPr>
        <w:ind w:firstLineChars="50" w:firstLine="150"/>
      </w:pPr>
    </w:p>
    <w:p w:rsidR="00272085" w:rsidRDefault="00272085" w:rsidP="00272085">
      <w:pPr>
        <w:pStyle w:val="1"/>
        <w:numPr>
          <w:ilvl w:val="0"/>
          <w:numId w:val="0"/>
        </w:numPr>
        <w:ind w:firstLineChars="50" w:firstLine="150"/>
      </w:pPr>
      <w:bookmarkStart w:id="1" w:name="proj2"/>
      <w:r>
        <w:rPr>
          <w:rFonts w:hint="eastAsia"/>
        </w:rPr>
        <w:t>Project</w:t>
      </w:r>
      <w:r>
        <w:t xml:space="preserve"> 2</w:t>
      </w:r>
      <w:r>
        <w:rPr>
          <w:rFonts w:hint="eastAsia"/>
        </w:rPr>
        <w:t>分析设计</w:t>
      </w:r>
    </w:p>
    <w:bookmarkEnd w:id="1"/>
    <w:p w:rsidR="00272085" w:rsidRDefault="00272085" w:rsidP="00272085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272085" w:rsidRDefault="00272085" w:rsidP="00272085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272085" w:rsidRDefault="00272085" w:rsidP="00272085">
      <w:pPr>
        <w:pStyle w:val="a2"/>
        <w:spacing w:before="62" w:after="62"/>
      </w:pPr>
      <w:r>
        <w:rPr>
          <w:rFonts w:hint="eastAsia"/>
        </w:rPr>
        <w:t>设计一个控制台应用，计算不同种类人群的税率</w:t>
      </w:r>
    </w:p>
    <w:p w:rsidR="00272085" w:rsidRDefault="00272085" w:rsidP="00272085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272085" w:rsidRDefault="00272085" w:rsidP="00272085">
      <w:pPr>
        <w:pStyle w:val="a2"/>
        <w:spacing w:before="62" w:after="62"/>
      </w:pPr>
      <w:r>
        <w:rPr>
          <w:rFonts w:hint="eastAsia"/>
        </w:rPr>
        <w:t>输出</w:t>
      </w:r>
      <w:r>
        <w:t>50000-60000</w:t>
      </w:r>
      <w:r>
        <w:rPr>
          <w:rFonts w:hint="eastAsia"/>
        </w:rPr>
        <w:t>之间收入四种不同人群所应缴纳的税率，以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位一档</w:t>
      </w:r>
    </w:p>
    <w:p w:rsidR="00272085" w:rsidRDefault="00272085" w:rsidP="00272085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272085" w:rsidRDefault="00272085" w:rsidP="00272085">
      <w:pPr>
        <w:pStyle w:val="a2"/>
        <w:spacing w:before="62" w:after="62"/>
      </w:pPr>
      <w:r>
        <w:rPr>
          <w:rFonts w:hint="eastAsia"/>
        </w:rPr>
        <w:t>各项功能均无肉眼可见的等待时间</w:t>
      </w:r>
    </w:p>
    <w:p w:rsidR="00272085" w:rsidRDefault="00272085" w:rsidP="00272085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272085" w:rsidRDefault="00272085" w:rsidP="00272085">
      <w:pPr>
        <w:pStyle w:val="3"/>
        <w:numPr>
          <w:ilvl w:val="0"/>
          <w:numId w:val="0"/>
        </w:numPr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272085" w:rsidRDefault="00D0668B" w:rsidP="00272085">
      <w:pPr>
        <w:pStyle w:val="a2"/>
        <w:spacing w:before="62" w:after="62"/>
      </w:pPr>
      <w:r w:rsidRPr="00D0668B">
        <w:rPr>
          <w:noProof/>
        </w:rPr>
        <w:drawing>
          <wp:inline distT="0" distB="0" distL="0" distR="0" wp14:anchorId="033B214A" wp14:editId="49D5997B">
            <wp:extent cx="3844222" cy="2099463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708" cy="2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85" w:rsidRPr="00255C4C" w:rsidRDefault="00272085" w:rsidP="00272085">
      <w:pPr>
        <w:pStyle w:val="a2"/>
        <w:spacing w:before="62" w:after="62"/>
      </w:pPr>
      <w:r>
        <w:rPr>
          <w:rFonts w:hint="eastAsia"/>
        </w:rPr>
        <w:t>本项目</w:t>
      </w:r>
      <w:r w:rsidR="00D0668B">
        <w:rPr>
          <w:rFonts w:hint="eastAsia"/>
        </w:rPr>
        <w:t>只有一个模块</w:t>
      </w:r>
    </w:p>
    <w:p w:rsidR="00272085" w:rsidRDefault="00272085" w:rsidP="00272085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2类图</w:t>
      </w:r>
    </w:p>
    <w:p w:rsidR="00272085" w:rsidRDefault="00272085" w:rsidP="00272085">
      <w:pPr>
        <w:pStyle w:val="a2"/>
        <w:spacing w:before="62" w:after="62"/>
      </w:pPr>
      <w:r w:rsidRPr="0031028A">
        <w:rPr>
          <w:noProof/>
        </w:rPr>
        <w:t xml:space="preserve"> </w:t>
      </w:r>
      <w:r w:rsidR="00D0668B" w:rsidRPr="00D0668B">
        <w:rPr>
          <w:noProof/>
        </w:rPr>
        <w:drawing>
          <wp:inline distT="0" distB="0" distL="0" distR="0" wp14:anchorId="4DCE4DCB" wp14:editId="428788A7">
            <wp:extent cx="3032300" cy="1646936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001" cy="16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85" w:rsidRDefault="00272085" w:rsidP="00272085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3算法</w:t>
      </w:r>
    </w:p>
    <w:p w:rsidR="00272085" w:rsidRPr="00026FE9" w:rsidRDefault="00272085" w:rsidP="00272085">
      <w:pPr>
        <w:pStyle w:val="4"/>
        <w:numPr>
          <w:ilvl w:val="0"/>
          <w:numId w:val="0"/>
        </w:numPr>
        <w:ind w:left="851" w:hanging="851"/>
        <w:rPr>
          <w:rFonts w:asciiTheme="minorHAnsi" w:eastAsiaTheme="minorEastAsia" w:hAnsiTheme="minorHAnsi"/>
        </w:rPr>
      </w:pPr>
      <w:r w:rsidRPr="00594A10">
        <w:t>N.2.</w:t>
      </w:r>
      <w:r>
        <w:t>3.1</w:t>
      </w:r>
      <w:r>
        <w:rPr>
          <w:rFonts w:hint="eastAsia"/>
        </w:rPr>
        <w:t>算法一：</w:t>
      </w:r>
      <w:r w:rsidR="00D0668B">
        <w:rPr>
          <w:rFonts w:hint="eastAsia"/>
        </w:rPr>
        <w:t>输出不同人群税率：按照表格进行计算。</w:t>
      </w:r>
    </w:p>
    <w:p w:rsidR="00272085" w:rsidRDefault="00272085" w:rsidP="00272085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272085" w:rsidRDefault="00272085" w:rsidP="00272085">
      <w:pPr>
        <w:pStyle w:val="a2"/>
        <w:spacing w:before="62" w:after="62"/>
      </w:pPr>
      <w:r>
        <w:rPr>
          <w:rFonts w:hint="eastAsia"/>
        </w:rPr>
        <w:t>试验完成，可以达到预期效果，</w:t>
      </w:r>
      <w:r w:rsidR="00D0668B">
        <w:rPr>
          <w:rFonts w:hint="eastAsia"/>
        </w:rPr>
        <w:t>前</w:t>
      </w:r>
      <w:r w:rsidR="00D0668B">
        <w:rPr>
          <w:rFonts w:hint="eastAsia"/>
        </w:rPr>
        <w:t>2</w:t>
      </w:r>
      <w:r w:rsidR="00D0668B">
        <w:t>0</w:t>
      </w:r>
      <w:r w:rsidR="00D0668B">
        <w:rPr>
          <w:rFonts w:hint="eastAsia"/>
        </w:rPr>
        <w:t>行输出</w:t>
      </w:r>
      <w:r>
        <w:rPr>
          <w:rFonts w:hint="eastAsia"/>
        </w:rPr>
        <w:t>截图如下。</w:t>
      </w:r>
    </w:p>
    <w:p w:rsidR="00272085" w:rsidRDefault="00D0668B" w:rsidP="00272085">
      <w:pPr>
        <w:pStyle w:val="a2"/>
        <w:spacing w:before="62" w:after="62"/>
      </w:pPr>
      <w:r w:rsidRPr="00D0668B">
        <w:rPr>
          <w:noProof/>
        </w:rPr>
        <w:drawing>
          <wp:inline distT="0" distB="0" distL="0" distR="0" wp14:anchorId="06DDA00F" wp14:editId="34679FA6">
            <wp:extent cx="4777127" cy="3373781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524" cy="33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85" w:rsidRDefault="00272085" w:rsidP="00272085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272085" w:rsidRPr="004B4A5E" w:rsidRDefault="00272085" w:rsidP="00272085">
      <w:pPr>
        <w:pStyle w:val="a2"/>
        <w:spacing w:before="62" w:after="62"/>
      </w:pPr>
      <w:r>
        <w:rPr>
          <w:rFonts w:hint="eastAsia"/>
        </w:rPr>
        <w:t>没有遇到明显问题</w:t>
      </w:r>
    </w:p>
    <w:p w:rsidR="00272085" w:rsidRDefault="00272085" w:rsidP="00272085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.5</w:t>
      </w:r>
      <w:r>
        <w:rPr>
          <w:rFonts w:hint="eastAsia"/>
        </w:rPr>
        <w:t>源程序</w:t>
      </w:r>
    </w:p>
    <w:p w:rsidR="00272085" w:rsidRDefault="00272085" w:rsidP="00272085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D0668B">
        <w:rPr>
          <w:rFonts w:eastAsiaTheme="minorEastAsia" w:hint="eastAsia"/>
        </w:rPr>
        <w:t>M</w:t>
      </w:r>
      <w:r>
        <w:rPr>
          <w:rFonts w:eastAsiaTheme="minorEastAsia" w:hint="eastAsia"/>
        </w:rPr>
        <w:t>ain</w:t>
      </w:r>
      <w:r>
        <w:rPr>
          <w:rFonts w:eastAsiaTheme="minorEastAsia"/>
        </w:rPr>
        <w:t>.java</w:t>
      </w:r>
    </w:p>
    <w:p w:rsidR="00272085" w:rsidRDefault="00272085" w:rsidP="00272085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0668B" w:rsidRDefault="00D0668B" w:rsidP="00D0668B">
      <w:pPr>
        <w:pStyle w:val="afffb"/>
      </w:pPr>
    </w:p>
    <w:p w:rsidR="00D0668B" w:rsidRDefault="00D0668B" w:rsidP="00D0668B">
      <w:pPr>
        <w:pStyle w:val="afffb"/>
      </w:pPr>
      <w:r>
        <w:t>public class Main {</w:t>
      </w:r>
    </w:p>
    <w:p w:rsidR="00D0668B" w:rsidRDefault="00D0668B" w:rsidP="00D0668B">
      <w:pPr>
        <w:pStyle w:val="afffb"/>
      </w:pPr>
      <w:r>
        <w:t xml:space="preserve">    public static void main(String[] args) {</w:t>
      </w:r>
    </w:p>
    <w:p w:rsidR="00D0668B" w:rsidRDefault="00D0668B" w:rsidP="00D0668B">
      <w:pPr>
        <w:pStyle w:val="afffb"/>
      </w:pPr>
      <w:r>
        <w:t xml:space="preserve">        System.out.print("Taxable\tSingle\tMarried\tMarried\tHead of\t\n");</w:t>
      </w:r>
    </w:p>
    <w:p w:rsidR="00D0668B" w:rsidRDefault="00D0668B" w:rsidP="00D0668B">
      <w:pPr>
        <w:pStyle w:val="afffb"/>
      </w:pPr>
      <w:r>
        <w:t xml:space="preserve">        System.out.print("Income\t       \tJoint  \tSepa...\ta House\t\n");</w:t>
      </w:r>
    </w:p>
    <w:p w:rsidR="00D0668B" w:rsidRDefault="00D0668B" w:rsidP="00D0668B">
      <w:pPr>
        <w:pStyle w:val="afffb"/>
      </w:pPr>
      <w:r>
        <w:t xml:space="preserve">        for(int i=50000;i&lt;=60000;i+=50){</w:t>
      </w:r>
    </w:p>
    <w:p w:rsidR="00D0668B" w:rsidRDefault="00D0668B" w:rsidP="00D0668B">
      <w:pPr>
        <w:pStyle w:val="afffb"/>
      </w:pPr>
      <w:r>
        <w:t xml:space="preserve">            System.out.printf("%d\t%d\t%d\t%d\t%d\t\n",i,(int)calcSingle(i),</w:t>
      </w:r>
    </w:p>
    <w:p w:rsidR="00D0668B" w:rsidRDefault="00D0668B" w:rsidP="00D0668B">
      <w:pPr>
        <w:pStyle w:val="afffb"/>
      </w:pPr>
      <w:r>
        <w:t xml:space="preserve">                    (int)calcMarriedJointly(i),(int)calcMarriedSeparately(i),(int)calcHeadHousehold(i));</w:t>
      </w:r>
    </w:p>
    <w:p w:rsidR="00D0668B" w:rsidRDefault="00D0668B" w:rsidP="00D0668B">
      <w:pPr>
        <w:pStyle w:val="afffb"/>
      </w:pPr>
      <w:r>
        <w:t xml:space="preserve">        }</w:t>
      </w:r>
    </w:p>
    <w:p w:rsidR="00D0668B" w:rsidRDefault="00D0668B" w:rsidP="00D0668B">
      <w:pPr>
        <w:pStyle w:val="afffb"/>
      </w:pPr>
      <w:r>
        <w:t xml:space="preserve">    }</w:t>
      </w:r>
    </w:p>
    <w:p w:rsidR="00D0668B" w:rsidRDefault="00D0668B" w:rsidP="00D0668B">
      <w:pPr>
        <w:pStyle w:val="afffb"/>
      </w:pPr>
      <w:r>
        <w:t xml:space="preserve">    static double calcSingle(double income){</w:t>
      </w:r>
    </w:p>
    <w:p w:rsidR="00D0668B" w:rsidRDefault="00D0668B" w:rsidP="00D0668B">
      <w:pPr>
        <w:pStyle w:val="afffb"/>
      </w:pPr>
      <w:r>
        <w:t xml:space="preserve">        if(income&lt;7300)return income*0.1;</w:t>
      </w:r>
    </w:p>
    <w:p w:rsidR="00D0668B" w:rsidRDefault="00D0668B" w:rsidP="00D0668B">
      <w:pPr>
        <w:pStyle w:val="afffb"/>
      </w:pPr>
      <w:r>
        <w:t xml:space="preserve">        if(income&lt;29700)return 730+(income-7300)*0.15;</w:t>
      </w:r>
    </w:p>
    <w:p w:rsidR="00D0668B" w:rsidRDefault="00D0668B" w:rsidP="00D0668B">
      <w:pPr>
        <w:pStyle w:val="afffb"/>
      </w:pPr>
      <w:r>
        <w:t xml:space="preserve">        if(income&lt;71950)return 4090+(income-29700)*0.25;</w:t>
      </w:r>
    </w:p>
    <w:p w:rsidR="00D0668B" w:rsidRDefault="00D0668B" w:rsidP="00D0668B">
      <w:pPr>
        <w:pStyle w:val="afffb"/>
      </w:pPr>
      <w:r>
        <w:t xml:space="preserve">        if(income&lt;150150)return 14652.5+(income-71950)*0.28;</w:t>
      </w:r>
    </w:p>
    <w:p w:rsidR="00D0668B" w:rsidRDefault="00D0668B" w:rsidP="00D0668B">
      <w:pPr>
        <w:pStyle w:val="afffb"/>
      </w:pPr>
      <w:r>
        <w:t xml:space="preserve">        if(income&lt;326450)return 36548.5+(income-150150)*0.33;</w:t>
      </w:r>
    </w:p>
    <w:p w:rsidR="00D0668B" w:rsidRDefault="00D0668B" w:rsidP="00D0668B">
      <w:pPr>
        <w:pStyle w:val="afffb"/>
      </w:pPr>
      <w:r>
        <w:t xml:space="preserve">        return 94727.5+(income-326450)*0.35;</w:t>
      </w:r>
    </w:p>
    <w:p w:rsidR="00D0668B" w:rsidRDefault="00D0668B" w:rsidP="00D0668B">
      <w:pPr>
        <w:pStyle w:val="afffb"/>
      </w:pPr>
      <w:r>
        <w:t xml:space="preserve">    }</w:t>
      </w:r>
    </w:p>
    <w:p w:rsidR="00D0668B" w:rsidRDefault="00D0668B" w:rsidP="00D0668B">
      <w:pPr>
        <w:pStyle w:val="afffb"/>
      </w:pPr>
      <w:r>
        <w:t xml:space="preserve">    static double calcMarriedJointly(double income){</w:t>
      </w:r>
    </w:p>
    <w:p w:rsidR="00D0668B" w:rsidRDefault="00D0668B" w:rsidP="00D0668B">
      <w:pPr>
        <w:pStyle w:val="afffb"/>
      </w:pPr>
      <w:r>
        <w:t xml:space="preserve">        if(income&lt;14600)return income*0.1;</w:t>
      </w:r>
    </w:p>
    <w:p w:rsidR="00D0668B" w:rsidRDefault="00D0668B" w:rsidP="00D0668B">
      <w:pPr>
        <w:pStyle w:val="afffb"/>
      </w:pPr>
      <w:r>
        <w:t xml:space="preserve">        if(income&lt;59400)return 1460+(income-14600)*0.15;</w:t>
      </w:r>
    </w:p>
    <w:p w:rsidR="00D0668B" w:rsidRDefault="00D0668B" w:rsidP="00D0668B">
      <w:pPr>
        <w:pStyle w:val="afffb"/>
      </w:pPr>
      <w:r>
        <w:t xml:space="preserve">        if(income&lt;119950)return 8180+(income-59400)*0.25;</w:t>
      </w:r>
    </w:p>
    <w:p w:rsidR="00D0668B" w:rsidRDefault="00D0668B" w:rsidP="00D0668B">
      <w:pPr>
        <w:pStyle w:val="afffb"/>
      </w:pPr>
      <w:r>
        <w:t xml:space="preserve">        if(income&lt;182800)return 23317.5+(income-119950)*0.28;</w:t>
      </w:r>
    </w:p>
    <w:p w:rsidR="00D0668B" w:rsidRDefault="00D0668B" w:rsidP="00D0668B">
      <w:pPr>
        <w:pStyle w:val="afffb"/>
      </w:pPr>
      <w:r>
        <w:t xml:space="preserve">        if(income&lt;326450)return 40915.5+(income-182800)*0.33;</w:t>
      </w:r>
    </w:p>
    <w:p w:rsidR="00D0668B" w:rsidRDefault="00D0668B" w:rsidP="00D0668B">
      <w:pPr>
        <w:pStyle w:val="afffb"/>
      </w:pPr>
      <w:r>
        <w:t xml:space="preserve">        return 88320.0+(income-326450)*0.35;</w:t>
      </w:r>
    </w:p>
    <w:p w:rsidR="00D0668B" w:rsidRDefault="00D0668B" w:rsidP="00D0668B">
      <w:pPr>
        <w:pStyle w:val="afffb"/>
      </w:pPr>
      <w:r>
        <w:t xml:space="preserve">    }</w:t>
      </w:r>
    </w:p>
    <w:p w:rsidR="00D0668B" w:rsidRDefault="00D0668B" w:rsidP="00D0668B">
      <w:pPr>
        <w:pStyle w:val="afffb"/>
      </w:pPr>
      <w:r>
        <w:t xml:space="preserve">    static double calcMarriedSeparately(double income){</w:t>
      </w:r>
    </w:p>
    <w:p w:rsidR="00D0668B" w:rsidRDefault="00D0668B" w:rsidP="00D0668B">
      <w:pPr>
        <w:pStyle w:val="afffb"/>
      </w:pPr>
      <w:r>
        <w:t xml:space="preserve">        if(income&lt;7300)return income*0.1;</w:t>
      </w:r>
    </w:p>
    <w:p w:rsidR="00D0668B" w:rsidRDefault="00D0668B" w:rsidP="00D0668B">
      <w:pPr>
        <w:pStyle w:val="afffb"/>
      </w:pPr>
      <w:r>
        <w:t xml:space="preserve">        if(income&lt;29700)return 730+(income-7300)*0.15;</w:t>
      </w:r>
    </w:p>
    <w:p w:rsidR="00D0668B" w:rsidRDefault="00D0668B" w:rsidP="00D0668B">
      <w:pPr>
        <w:pStyle w:val="afffb"/>
      </w:pPr>
      <w:r>
        <w:t xml:space="preserve">        if(income&lt;59975)return 4090+(income-29700)*0.25;</w:t>
      </w:r>
    </w:p>
    <w:p w:rsidR="00D0668B" w:rsidRDefault="00D0668B" w:rsidP="00D0668B">
      <w:pPr>
        <w:pStyle w:val="afffb"/>
      </w:pPr>
      <w:r>
        <w:t xml:space="preserve">        if(income&lt;91400)return 11658.75+(income-59975)*0.28;</w:t>
      </w:r>
    </w:p>
    <w:p w:rsidR="00D0668B" w:rsidRDefault="00D0668B" w:rsidP="00D0668B">
      <w:pPr>
        <w:pStyle w:val="afffb"/>
      </w:pPr>
      <w:r>
        <w:t xml:space="preserve">        if(income&lt;163225)return 20457.75+(income-91400)*0.33;</w:t>
      </w:r>
    </w:p>
    <w:p w:rsidR="00D0668B" w:rsidRDefault="00D0668B" w:rsidP="00D0668B">
      <w:pPr>
        <w:pStyle w:val="afffb"/>
      </w:pPr>
      <w:r>
        <w:t xml:space="preserve">        return 44160+(income-163225)*0.35;</w:t>
      </w:r>
    </w:p>
    <w:p w:rsidR="00D0668B" w:rsidRDefault="00D0668B" w:rsidP="00D0668B">
      <w:pPr>
        <w:pStyle w:val="afffb"/>
      </w:pPr>
      <w:r>
        <w:t xml:space="preserve">    }</w:t>
      </w:r>
    </w:p>
    <w:p w:rsidR="00D0668B" w:rsidRDefault="00D0668B" w:rsidP="00D0668B">
      <w:pPr>
        <w:pStyle w:val="afffb"/>
      </w:pPr>
      <w:r>
        <w:t xml:space="preserve">    static double calcHeadHousehold(double income){</w:t>
      </w:r>
    </w:p>
    <w:p w:rsidR="00D0668B" w:rsidRDefault="00D0668B" w:rsidP="00D0668B">
      <w:pPr>
        <w:pStyle w:val="afffb"/>
      </w:pPr>
      <w:r>
        <w:lastRenderedPageBreak/>
        <w:t xml:space="preserve">        if(income&lt;10450)return income*0.1;</w:t>
      </w:r>
    </w:p>
    <w:p w:rsidR="00D0668B" w:rsidRDefault="00D0668B" w:rsidP="00D0668B">
      <w:pPr>
        <w:pStyle w:val="afffb"/>
      </w:pPr>
      <w:r>
        <w:t xml:space="preserve">        if(income&lt;39800)return 1045+(income-10450)*0.15;</w:t>
      </w:r>
    </w:p>
    <w:p w:rsidR="00D0668B" w:rsidRDefault="00D0668B" w:rsidP="00D0668B">
      <w:pPr>
        <w:pStyle w:val="afffb"/>
      </w:pPr>
      <w:r>
        <w:t xml:space="preserve">        if(income&lt;102800)return 5447.5+(income-39800)*0.25;</w:t>
      </w:r>
    </w:p>
    <w:p w:rsidR="00D0668B" w:rsidRDefault="00D0668B" w:rsidP="00D0668B">
      <w:pPr>
        <w:pStyle w:val="afffb"/>
      </w:pPr>
      <w:r>
        <w:t xml:space="preserve">        if(income&lt;166450)return 21197.5+(income-102800)*0.28;</w:t>
      </w:r>
    </w:p>
    <w:p w:rsidR="00D0668B" w:rsidRDefault="00D0668B" w:rsidP="00D0668B">
      <w:pPr>
        <w:pStyle w:val="afffb"/>
      </w:pPr>
      <w:r>
        <w:t xml:space="preserve">        if(income&lt;326450)return 39019.5+(income-166450)*0.33;</w:t>
      </w:r>
    </w:p>
    <w:p w:rsidR="00D0668B" w:rsidRDefault="00D0668B" w:rsidP="00D0668B">
      <w:pPr>
        <w:pStyle w:val="afffb"/>
      </w:pPr>
      <w:r>
        <w:t xml:space="preserve">        return 91819.5+(income-326450)*0.35;</w:t>
      </w:r>
    </w:p>
    <w:p w:rsidR="00D0668B" w:rsidRDefault="00D0668B" w:rsidP="00D0668B">
      <w:pPr>
        <w:pStyle w:val="afffb"/>
      </w:pPr>
      <w:r>
        <w:t xml:space="preserve">    }</w:t>
      </w:r>
    </w:p>
    <w:p w:rsidR="00272085" w:rsidRDefault="00D0668B" w:rsidP="00D0668B">
      <w:pPr>
        <w:pStyle w:val="afffb"/>
      </w:pPr>
      <w:r>
        <w:t>}</w:t>
      </w:r>
    </w:p>
    <w:p w:rsidR="00905C48" w:rsidRDefault="00905C48" w:rsidP="00D0668B">
      <w:pPr>
        <w:pStyle w:val="afffb"/>
      </w:pPr>
    </w:p>
    <w:p w:rsidR="00905C48" w:rsidRDefault="00905C48" w:rsidP="00905C48">
      <w:pPr>
        <w:pStyle w:val="1"/>
        <w:numPr>
          <w:ilvl w:val="0"/>
          <w:numId w:val="0"/>
        </w:numPr>
        <w:ind w:firstLineChars="50" w:firstLine="150"/>
      </w:pPr>
    </w:p>
    <w:p w:rsidR="00905C48" w:rsidRDefault="00905C48" w:rsidP="00905C48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3</w:t>
      </w:r>
      <w:r>
        <w:rPr>
          <w:rFonts w:hint="eastAsia"/>
        </w:rPr>
        <w:t>分析设计</w:t>
      </w:r>
    </w:p>
    <w:p w:rsidR="00905C48" w:rsidRDefault="00905C48" w:rsidP="00905C48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905C48" w:rsidRDefault="00905C48" w:rsidP="00905C48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905C48" w:rsidRDefault="00905C48" w:rsidP="00905C48">
      <w:pPr>
        <w:pStyle w:val="a2"/>
        <w:spacing w:before="62" w:after="62"/>
      </w:pPr>
      <w:r>
        <w:rPr>
          <w:rFonts w:hint="eastAsia"/>
        </w:rPr>
        <w:t>设计一个控制台应用，</w:t>
      </w:r>
      <w:r w:rsidR="00BF4C40">
        <w:rPr>
          <w:rFonts w:hint="eastAsia"/>
        </w:rPr>
        <w:t>寻找最小公倍数</w:t>
      </w:r>
    </w:p>
    <w:p w:rsidR="00905C48" w:rsidRDefault="00905C48" w:rsidP="00905C48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905C48" w:rsidRDefault="00BF4C40" w:rsidP="00905C48">
      <w:pPr>
        <w:pStyle w:val="a2"/>
        <w:spacing w:before="62" w:after="62"/>
      </w:pPr>
      <w:r>
        <w:rPr>
          <w:rFonts w:hint="eastAsia"/>
        </w:rPr>
        <w:t>输出给定两数的最小公倍数以及得到某数分解的二维数组</w:t>
      </w:r>
    </w:p>
    <w:p w:rsidR="00905C48" w:rsidRDefault="00905C48" w:rsidP="00905C48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905C48" w:rsidRDefault="00905C48" w:rsidP="00905C48">
      <w:pPr>
        <w:pStyle w:val="a2"/>
        <w:spacing w:before="62" w:after="62"/>
      </w:pPr>
      <w:r>
        <w:rPr>
          <w:rFonts w:hint="eastAsia"/>
        </w:rPr>
        <w:t>各项功能均无肉眼可见的等待时间</w:t>
      </w:r>
    </w:p>
    <w:p w:rsidR="00905C48" w:rsidRDefault="00905C48" w:rsidP="00905C4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905C48" w:rsidRDefault="00905C48" w:rsidP="00905C48">
      <w:pPr>
        <w:pStyle w:val="3"/>
        <w:numPr>
          <w:ilvl w:val="0"/>
          <w:numId w:val="0"/>
        </w:numPr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905C48" w:rsidRDefault="00BF4C40" w:rsidP="00905C48">
      <w:pPr>
        <w:pStyle w:val="a2"/>
        <w:spacing w:before="62" w:after="62"/>
      </w:pPr>
      <w:r w:rsidRPr="00BF4C40">
        <w:rPr>
          <w:noProof/>
        </w:rPr>
        <w:drawing>
          <wp:inline distT="0" distB="0" distL="0" distR="0" wp14:anchorId="58E5F2F9" wp14:editId="0ED0819E">
            <wp:extent cx="3328416" cy="1857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867" cy="18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8" w:rsidRPr="00255C4C" w:rsidRDefault="00905C48" w:rsidP="00905C48">
      <w:pPr>
        <w:pStyle w:val="a2"/>
        <w:spacing w:before="62" w:after="62"/>
      </w:pPr>
      <w:r>
        <w:rPr>
          <w:rFonts w:hint="eastAsia"/>
        </w:rPr>
        <w:t>本项目只有一个模块</w:t>
      </w:r>
    </w:p>
    <w:p w:rsidR="00905C48" w:rsidRDefault="00905C48" w:rsidP="00905C48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2类图</w:t>
      </w:r>
    </w:p>
    <w:p w:rsidR="00905C48" w:rsidRDefault="00905C48" w:rsidP="00905C48">
      <w:pPr>
        <w:pStyle w:val="a2"/>
        <w:spacing w:before="62" w:after="62"/>
      </w:pPr>
      <w:r w:rsidRPr="0031028A">
        <w:rPr>
          <w:noProof/>
        </w:rPr>
        <w:t xml:space="preserve"> </w:t>
      </w:r>
      <w:r w:rsidR="00BF4C40" w:rsidRPr="00BF4C40">
        <w:rPr>
          <w:noProof/>
        </w:rPr>
        <w:drawing>
          <wp:inline distT="0" distB="0" distL="0" distR="0" wp14:anchorId="2AFBB6D7" wp14:editId="06C06F00">
            <wp:extent cx="3087015" cy="15811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193" cy="15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8" w:rsidRDefault="00905C48" w:rsidP="00905C48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3算法</w:t>
      </w:r>
    </w:p>
    <w:p w:rsidR="00905C48" w:rsidRPr="00026FE9" w:rsidRDefault="00905C48" w:rsidP="00905C48">
      <w:pPr>
        <w:pStyle w:val="4"/>
        <w:numPr>
          <w:ilvl w:val="0"/>
          <w:numId w:val="0"/>
        </w:numPr>
        <w:ind w:left="851" w:hanging="851"/>
        <w:rPr>
          <w:rFonts w:asciiTheme="minorHAnsi" w:eastAsiaTheme="minorEastAsia" w:hAnsiTheme="minorHAnsi"/>
        </w:rPr>
      </w:pPr>
      <w:r w:rsidRPr="00594A10">
        <w:t>N.2.</w:t>
      </w:r>
      <w:r>
        <w:t>3.1</w:t>
      </w:r>
      <w:r>
        <w:rPr>
          <w:rFonts w:hint="eastAsia"/>
        </w:rPr>
        <w:t>算法一：</w:t>
      </w:r>
      <w:r w:rsidR="00BF4C40">
        <w:rPr>
          <w:rFonts w:hint="eastAsia"/>
        </w:rPr>
        <w:t>使用哈希表</w:t>
      </w:r>
      <w:r w:rsidR="009232A0">
        <w:rPr>
          <w:rFonts w:hint="eastAsia"/>
        </w:rPr>
        <w:t>数据结构</w:t>
      </w:r>
      <w:r w:rsidR="00BF4C40">
        <w:rPr>
          <w:rFonts w:hint="eastAsia"/>
        </w:rPr>
        <w:t>，将因数与存放两个数该因数个数的二维数组构成哈希表，</w:t>
      </w:r>
      <w:r w:rsidR="009232A0">
        <w:rPr>
          <w:rFonts w:hint="eastAsia"/>
        </w:rPr>
        <w:t>以降低时间及空间复杂度。具体算法与指导书上相同。</w:t>
      </w:r>
    </w:p>
    <w:p w:rsidR="00905C48" w:rsidRDefault="00905C48" w:rsidP="00905C4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905C48" w:rsidRDefault="00905C48" w:rsidP="00905C48">
      <w:pPr>
        <w:pStyle w:val="a2"/>
        <w:spacing w:before="62" w:after="62"/>
      </w:pPr>
      <w:r>
        <w:rPr>
          <w:rFonts w:hint="eastAsia"/>
        </w:rPr>
        <w:t>试验完成，可以达到预期效果</w:t>
      </w:r>
      <w:r w:rsidR="009232A0">
        <w:rPr>
          <w:rFonts w:hint="eastAsia"/>
        </w:rPr>
        <w:t>，测试数据及结果</w:t>
      </w:r>
      <w:r>
        <w:rPr>
          <w:rFonts w:hint="eastAsia"/>
        </w:rPr>
        <w:t>截图如下。</w:t>
      </w:r>
    </w:p>
    <w:p w:rsidR="00905C48" w:rsidRPr="009232A0" w:rsidRDefault="009232A0" w:rsidP="00905C48">
      <w:pPr>
        <w:pStyle w:val="a2"/>
        <w:spacing w:before="62" w:after="62"/>
      </w:pPr>
      <w:r w:rsidRPr="009232A0">
        <w:rPr>
          <w:noProof/>
        </w:rPr>
        <w:drawing>
          <wp:inline distT="0" distB="0" distL="0" distR="0" wp14:anchorId="5B530369" wp14:editId="5633152C">
            <wp:extent cx="4433011" cy="2381956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901" cy="23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48" w:rsidRDefault="00905C48" w:rsidP="00905C4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905C48" w:rsidRPr="004B4A5E" w:rsidRDefault="00905C48" w:rsidP="00905C48">
      <w:pPr>
        <w:pStyle w:val="a2"/>
        <w:spacing w:before="62" w:after="62"/>
      </w:pPr>
      <w:r>
        <w:rPr>
          <w:rFonts w:hint="eastAsia"/>
        </w:rPr>
        <w:t>没有遇到明显问题</w:t>
      </w:r>
    </w:p>
    <w:p w:rsidR="00905C48" w:rsidRDefault="00905C48" w:rsidP="00905C4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905C48" w:rsidRDefault="00905C48" w:rsidP="00905C48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905C48" w:rsidRDefault="00905C48" w:rsidP="00905C48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9232A0" w:rsidRPr="009232A0" w:rsidRDefault="009232A0" w:rsidP="00905C48">
      <w:pPr>
        <w:pStyle w:val="afffb"/>
        <w:rPr>
          <w:rFonts w:eastAsiaTheme="minorEastAsia"/>
        </w:rPr>
      </w:pPr>
    </w:p>
    <w:p w:rsidR="009232A0" w:rsidRDefault="009232A0" w:rsidP="009232A0">
      <w:pPr>
        <w:pStyle w:val="afffb"/>
      </w:pPr>
      <w:r>
        <w:t>import java.util.HashMap;</w:t>
      </w:r>
    </w:p>
    <w:p w:rsidR="009232A0" w:rsidRDefault="009232A0" w:rsidP="009232A0">
      <w:pPr>
        <w:pStyle w:val="afffb"/>
      </w:pPr>
      <w:r>
        <w:lastRenderedPageBreak/>
        <w:t>import java.util.Map;</w:t>
      </w:r>
    </w:p>
    <w:p w:rsidR="009232A0" w:rsidRDefault="009232A0" w:rsidP="009232A0">
      <w:pPr>
        <w:pStyle w:val="afffb"/>
      </w:pPr>
    </w:p>
    <w:p w:rsidR="009232A0" w:rsidRDefault="009232A0" w:rsidP="009232A0">
      <w:pPr>
        <w:pStyle w:val="afffb"/>
      </w:pPr>
      <w:r>
        <w:t>public class Main {</w:t>
      </w:r>
    </w:p>
    <w:p w:rsidR="009232A0" w:rsidRDefault="009232A0" w:rsidP="009232A0">
      <w:pPr>
        <w:pStyle w:val="afffb"/>
      </w:pPr>
      <w:r>
        <w:t xml:space="preserve">    public static void main(String[] args) {</w:t>
      </w:r>
    </w:p>
    <w:p w:rsidR="009232A0" w:rsidRDefault="009232A0" w:rsidP="009232A0">
      <w:pPr>
        <w:pStyle w:val="afffb"/>
      </w:pPr>
      <w:r>
        <w:t xml:space="preserve">        System.out.println(getLCM(120,150));</w:t>
      </w:r>
    </w:p>
    <w:p w:rsidR="009232A0" w:rsidRDefault="009232A0" w:rsidP="009232A0">
      <w:pPr>
        <w:pStyle w:val="afffb"/>
      </w:pPr>
      <w:r>
        <w:t xml:space="preserve">        System.out.println(getLCM(7,14));</w:t>
      </w:r>
    </w:p>
    <w:p w:rsidR="009232A0" w:rsidRDefault="009232A0" w:rsidP="009232A0">
      <w:pPr>
        <w:pStyle w:val="afffb"/>
      </w:pPr>
      <w:r>
        <w:t xml:space="preserve">        System.out.println(getLCM(7,8));</w:t>
      </w:r>
    </w:p>
    <w:p w:rsidR="009232A0" w:rsidRDefault="009232A0" w:rsidP="009232A0">
      <w:pPr>
        <w:pStyle w:val="afffb"/>
      </w:pPr>
      <w:r>
        <w:t xml:space="preserve">        System.out.println(getLCM(1,2));</w:t>
      </w:r>
    </w:p>
    <w:p w:rsidR="009232A0" w:rsidRDefault="009232A0" w:rsidP="009232A0">
      <w:pPr>
        <w:pStyle w:val="afffb"/>
      </w:pPr>
      <w:r>
        <w:t xml:space="preserve">        System.out.println(getLCM(345,455));</w:t>
      </w:r>
    </w:p>
    <w:p w:rsidR="009232A0" w:rsidRDefault="009232A0" w:rsidP="009232A0">
      <w:pPr>
        <w:pStyle w:val="afffb"/>
      </w:pPr>
    </w:p>
    <w:p w:rsidR="009232A0" w:rsidRDefault="009232A0" w:rsidP="009232A0">
      <w:pPr>
        <w:pStyle w:val="afffb"/>
      </w:pPr>
      <w:r>
        <w:t xml:space="preserve">    }</w:t>
      </w:r>
    </w:p>
    <w:p w:rsidR="009232A0" w:rsidRDefault="009232A0" w:rsidP="009232A0">
      <w:pPr>
        <w:pStyle w:val="afffb"/>
      </w:pPr>
      <w:r>
        <w:t xml:space="preserve">    static int[][] getPrimeFactors(int num){</w:t>
      </w:r>
    </w:p>
    <w:p w:rsidR="009232A0" w:rsidRDefault="009232A0" w:rsidP="009232A0">
      <w:pPr>
        <w:pStyle w:val="afffb"/>
      </w:pPr>
      <w:r>
        <w:t xml:space="preserve">        HashMap hashMap=new HashMap();</w:t>
      </w:r>
    </w:p>
    <w:p w:rsidR="009232A0" w:rsidRDefault="009232A0" w:rsidP="009232A0">
      <w:pPr>
        <w:pStyle w:val="afffb"/>
      </w:pPr>
      <w:r>
        <w:t xml:space="preserve">        int ret[][];</w:t>
      </w:r>
    </w:p>
    <w:p w:rsidR="009232A0" w:rsidRDefault="009232A0" w:rsidP="009232A0">
      <w:pPr>
        <w:pStyle w:val="afffb"/>
      </w:pPr>
      <w:r>
        <w:t xml:space="preserve">        for(int i=2;i&lt;=num;i++){</w:t>
      </w:r>
    </w:p>
    <w:p w:rsidR="009232A0" w:rsidRDefault="009232A0" w:rsidP="009232A0">
      <w:pPr>
        <w:pStyle w:val="afffb"/>
      </w:pPr>
      <w:r>
        <w:t xml:space="preserve">            if(num%i==0)hashMap.put(i,new int[2]);</w:t>
      </w:r>
    </w:p>
    <w:p w:rsidR="009232A0" w:rsidRDefault="009232A0" w:rsidP="009232A0">
      <w:pPr>
        <w:pStyle w:val="afffb"/>
      </w:pPr>
      <w:r>
        <w:t xml:space="preserve">            while(num%i==0){</w:t>
      </w:r>
    </w:p>
    <w:p w:rsidR="009232A0" w:rsidRDefault="009232A0" w:rsidP="009232A0">
      <w:pPr>
        <w:pStyle w:val="afffb"/>
      </w:pPr>
      <w:r>
        <w:t xml:space="preserve">                ((int[])hashMap.get(i))[0]++;</w:t>
      </w:r>
    </w:p>
    <w:p w:rsidR="009232A0" w:rsidRDefault="009232A0" w:rsidP="009232A0">
      <w:pPr>
        <w:pStyle w:val="afffb"/>
      </w:pPr>
      <w:r>
        <w:t xml:space="preserve">                num/=i;</w:t>
      </w:r>
    </w:p>
    <w:p w:rsidR="009232A0" w:rsidRDefault="009232A0" w:rsidP="009232A0">
      <w:pPr>
        <w:pStyle w:val="afffb"/>
      </w:pPr>
      <w:r>
        <w:t xml:space="preserve">            }</w:t>
      </w:r>
    </w:p>
    <w:p w:rsidR="009232A0" w:rsidRDefault="009232A0" w:rsidP="009232A0">
      <w:pPr>
        <w:pStyle w:val="afffb"/>
      </w:pPr>
      <w:r>
        <w:t xml:space="preserve">        }</w:t>
      </w:r>
    </w:p>
    <w:p w:rsidR="009232A0" w:rsidRDefault="009232A0" w:rsidP="009232A0">
      <w:pPr>
        <w:pStyle w:val="afffb"/>
      </w:pPr>
      <w:r>
        <w:t xml:space="preserve">        int i=0;</w:t>
      </w:r>
    </w:p>
    <w:p w:rsidR="009232A0" w:rsidRDefault="009232A0" w:rsidP="009232A0">
      <w:pPr>
        <w:pStyle w:val="afffb"/>
      </w:pPr>
      <w:r>
        <w:t xml:space="preserve">        ret= new int[hashMap.size()][2];</w:t>
      </w:r>
    </w:p>
    <w:p w:rsidR="009232A0" w:rsidRDefault="009232A0" w:rsidP="009232A0">
      <w:pPr>
        <w:pStyle w:val="afffb"/>
      </w:pPr>
      <w:r>
        <w:t xml:space="preserve">        for (Object o :hashMap.entrySet()) {</w:t>
      </w:r>
    </w:p>
    <w:p w:rsidR="009232A0" w:rsidRDefault="009232A0" w:rsidP="009232A0">
      <w:pPr>
        <w:pStyle w:val="afffb"/>
      </w:pPr>
      <w:r>
        <w:t xml:space="preserve">            ret[i][0]=(int)((Map.Entry)o).getKey();</w:t>
      </w:r>
    </w:p>
    <w:p w:rsidR="009232A0" w:rsidRDefault="009232A0" w:rsidP="009232A0">
      <w:pPr>
        <w:pStyle w:val="afffb"/>
      </w:pPr>
      <w:r>
        <w:t xml:space="preserve">            ret[i][1]=((int[])(((Map.Entry)o).getValue()))[2];</w:t>
      </w:r>
    </w:p>
    <w:p w:rsidR="009232A0" w:rsidRDefault="009232A0" w:rsidP="009232A0">
      <w:pPr>
        <w:pStyle w:val="afffb"/>
      </w:pPr>
      <w:r>
        <w:t xml:space="preserve">            i++;</w:t>
      </w:r>
    </w:p>
    <w:p w:rsidR="009232A0" w:rsidRDefault="009232A0" w:rsidP="009232A0">
      <w:pPr>
        <w:pStyle w:val="afffb"/>
      </w:pPr>
      <w:r>
        <w:t xml:space="preserve">        }</w:t>
      </w:r>
    </w:p>
    <w:p w:rsidR="009232A0" w:rsidRDefault="009232A0" w:rsidP="009232A0">
      <w:pPr>
        <w:pStyle w:val="afffb"/>
      </w:pPr>
      <w:r>
        <w:t xml:space="preserve">        return ret;</w:t>
      </w:r>
    </w:p>
    <w:p w:rsidR="009232A0" w:rsidRDefault="009232A0" w:rsidP="009232A0">
      <w:pPr>
        <w:pStyle w:val="afffb"/>
      </w:pPr>
      <w:r>
        <w:t xml:space="preserve">    }</w:t>
      </w:r>
    </w:p>
    <w:p w:rsidR="009232A0" w:rsidRDefault="009232A0" w:rsidP="009232A0">
      <w:pPr>
        <w:pStyle w:val="afffb"/>
      </w:pPr>
      <w:r>
        <w:t xml:space="preserve">    static int getLCM(int num1,int num2){</w:t>
      </w:r>
    </w:p>
    <w:p w:rsidR="009232A0" w:rsidRDefault="009232A0" w:rsidP="009232A0">
      <w:pPr>
        <w:pStyle w:val="afffb"/>
      </w:pPr>
      <w:r>
        <w:t xml:space="preserve">        HashMap hashMap=new HashMap();</w:t>
      </w:r>
    </w:p>
    <w:p w:rsidR="009232A0" w:rsidRDefault="009232A0" w:rsidP="009232A0">
      <w:pPr>
        <w:pStyle w:val="afffb"/>
      </w:pPr>
      <w:r>
        <w:t xml:space="preserve">        for(int i=2;i&lt;=num1;i++){</w:t>
      </w:r>
    </w:p>
    <w:p w:rsidR="009232A0" w:rsidRDefault="009232A0" w:rsidP="009232A0">
      <w:pPr>
        <w:pStyle w:val="afffb"/>
      </w:pPr>
      <w:r>
        <w:t xml:space="preserve">            if(num1%i==0)hashMap.put(i,new int[2]);</w:t>
      </w:r>
    </w:p>
    <w:p w:rsidR="009232A0" w:rsidRDefault="009232A0" w:rsidP="009232A0">
      <w:pPr>
        <w:pStyle w:val="afffb"/>
      </w:pPr>
      <w:r>
        <w:t xml:space="preserve">            while(num1%i==0){</w:t>
      </w:r>
    </w:p>
    <w:p w:rsidR="009232A0" w:rsidRDefault="009232A0" w:rsidP="009232A0">
      <w:pPr>
        <w:pStyle w:val="afffb"/>
      </w:pPr>
      <w:r>
        <w:t xml:space="preserve">                ((int[])hashMap.get(i))[0]++;</w:t>
      </w:r>
    </w:p>
    <w:p w:rsidR="009232A0" w:rsidRDefault="009232A0" w:rsidP="009232A0">
      <w:pPr>
        <w:pStyle w:val="afffb"/>
      </w:pPr>
      <w:r>
        <w:t xml:space="preserve">                num1/=i;</w:t>
      </w:r>
    </w:p>
    <w:p w:rsidR="009232A0" w:rsidRDefault="009232A0" w:rsidP="009232A0">
      <w:pPr>
        <w:pStyle w:val="afffb"/>
      </w:pPr>
      <w:r>
        <w:t xml:space="preserve">            }</w:t>
      </w:r>
    </w:p>
    <w:p w:rsidR="009232A0" w:rsidRDefault="009232A0" w:rsidP="009232A0">
      <w:pPr>
        <w:pStyle w:val="afffb"/>
      </w:pPr>
      <w:r>
        <w:t xml:space="preserve">        }</w:t>
      </w:r>
    </w:p>
    <w:p w:rsidR="009232A0" w:rsidRDefault="009232A0" w:rsidP="009232A0">
      <w:pPr>
        <w:pStyle w:val="afffb"/>
      </w:pPr>
      <w:r>
        <w:t xml:space="preserve">        for(int i=2;i&lt;=num2;i++){</w:t>
      </w:r>
    </w:p>
    <w:p w:rsidR="009232A0" w:rsidRDefault="009232A0" w:rsidP="009232A0">
      <w:pPr>
        <w:pStyle w:val="afffb"/>
      </w:pPr>
      <w:r>
        <w:t xml:space="preserve">            if(num2%i==0&amp;&amp;!hashMap.containsKey(i))hashMap.put(i,new int[2]);</w:t>
      </w:r>
    </w:p>
    <w:p w:rsidR="009232A0" w:rsidRDefault="009232A0" w:rsidP="009232A0">
      <w:pPr>
        <w:pStyle w:val="afffb"/>
      </w:pPr>
      <w:r>
        <w:t xml:space="preserve">            while(num2%i==0){</w:t>
      </w:r>
    </w:p>
    <w:p w:rsidR="009232A0" w:rsidRDefault="009232A0" w:rsidP="009232A0">
      <w:pPr>
        <w:pStyle w:val="afffb"/>
      </w:pPr>
      <w:r>
        <w:t xml:space="preserve">                ((int[])hashMap.get(i))[1]++;</w:t>
      </w:r>
    </w:p>
    <w:p w:rsidR="009232A0" w:rsidRDefault="009232A0" w:rsidP="009232A0">
      <w:pPr>
        <w:pStyle w:val="afffb"/>
      </w:pPr>
      <w:r>
        <w:lastRenderedPageBreak/>
        <w:t xml:space="preserve">                num2/=i;</w:t>
      </w:r>
    </w:p>
    <w:p w:rsidR="009232A0" w:rsidRDefault="009232A0" w:rsidP="009232A0">
      <w:pPr>
        <w:pStyle w:val="afffb"/>
      </w:pPr>
      <w:r>
        <w:t xml:space="preserve">            }</w:t>
      </w:r>
    </w:p>
    <w:p w:rsidR="009232A0" w:rsidRDefault="009232A0" w:rsidP="009232A0">
      <w:pPr>
        <w:pStyle w:val="afffb"/>
      </w:pPr>
      <w:r>
        <w:t xml:space="preserve">        }</w:t>
      </w:r>
    </w:p>
    <w:p w:rsidR="009232A0" w:rsidRDefault="009232A0" w:rsidP="009232A0">
      <w:pPr>
        <w:pStyle w:val="afffb"/>
      </w:pPr>
      <w:r>
        <w:t xml:space="preserve">        int i=1;</w:t>
      </w:r>
    </w:p>
    <w:p w:rsidR="009232A0" w:rsidRDefault="009232A0" w:rsidP="009232A0">
      <w:pPr>
        <w:pStyle w:val="afffb"/>
      </w:pPr>
      <w:r>
        <w:t xml:space="preserve">        for (Object o :hashMap.entrySet()) {</w:t>
      </w:r>
    </w:p>
    <w:p w:rsidR="009232A0" w:rsidRDefault="009232A0" w:rsidP="009232A0">
      <w:pPr>
        <w:pStyle w:val="afffb"/>
      </w:pPr>
      <w:r>
        <w:t xml:space="preserve">            i*= Math.pow((int)((Map.Entry)o).getKey() ,Math.max(((int[])(((Map.Entry)o).getValue()))[0]</w:t>
      </w:r>
    </w:p>
    <w:p w:rsidR="009232A0" w:rsidRDefault="009232A0" w:rsidP="009232A0">
      <w:pPr>
        <w:pStyle w:val="afffb"/>
      </w:pPr>
      <w:r>
        <w:t xml:space="preserve">                    ,((int[])(((Map.Entry)o).getValue()))[1]));</w:t>
      </w:r>
    </w:p>
    <w:p w:rsidR="009232A0" w:rsidRDefault="009232A0" w:rsidP="009232A0">
      <w:pPr>
        <w:pStyle w:val="afffb"/>
      </w:pPr>
      <w:r>
        <w:t xml:space="preserve">        }</w:t>
      </w:r>
    </w:p>
    <w:p w:rsidR="009232A0" w:rsidRDefault="009232A0" w:rsidP="009232A0">
      <w:pPr>
        <w:pStyle w:val="afffb"/>
      </w:pPr>
      <w:r>
        <w:t xml:space="preserve">        return i;</w:t>
      </w:r>
    </w:p>
    <w:p w:rsidR="009232A0" w:rsidRDefault="009232A0" w:rsidP="009232A0">
      <w:pPr>
        <w:pStyle w:val="afffb"/>
      </w:pPr>
      <w:r>
        <w:t xml:space="preserve">    }</w:t>
      </w:r>
    </w:p>
    <w:p w:rsidR="00905C48" w:rsidRDefault="009232A0" w:rsidP="009232A0">
      <w:pPr>
        <w:pStyle w:val="afffb"/>
      </w:pPr>
      <w:r>
        <w:t>}</w:t>
      </w:r>
    </w:p>
    <w:p w:rsidR="001A51D6" w:rsidRDefault="001A51D6" w:rsidP="001A51D6">
      <w:pPr>
        <w:pStyle w:val="1"/>
        <w:numPr>
          <w:ilvl w:val="0"/>
          <w:numId w:val="0"/>
        </w:numPr>
        <w:ind w:firstLineChars="50" w:firstLine="150"/>
      </w:pPr>
    </w:p>
    <w:p w:rsidR="001A51D6" w:rsidRDefault="001A51D6" w:rsidP="001A51D6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4</w:t>
      </w:r>
      <w:r>
        <w:rPr>
          <w:rFonts w:hint="eastAsia"/>
        </w:rPr>
        <w:t>分析设计</w:t>
      </w:r>
    </w:p>
    <w:p w:rsidR="001A51D6" w:rsidRDefault="001A51D6" w:rsidP="001A51D6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1A51D6" w:rsidRDefault="001A51D6" w:rsidP="001A51D6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1A51D6" w:rsidRDefault="001A51D6" w:rsidP="001A51D6">
      <w:pPr>
        <w:pStyle w:val="a2"/>
        <w:spacing w:before="62" w:after="62"/>
      </w:pPr>
      <w:r>
        <w:rPr>
          <w:rFonts w:hint="eastAsia"/>
        </w:rPr>
        <w:t>设计一</w:t>
      </w:r>
      <w:r w:rsidR="00DE617D">
        <w:rPr>
          <w:rFonts w:hint="eastAsia"/>
        </w:rPr>
        <w:t>个</w:t>
      </w:r>
      <w:r w:rsidR="00DE617D">
        <w:rPr>
          <w:rFonts w:hint="eastAsia"/>
        </w:rPr>
        <w:t>Java</w:t>
      </w:r>
      <w:r w:rsidR="00DE617D">
        <w:rPr>
          <w:rFonts w:hint="eastAsia"/>
        </w:rPr>
        <w:t>程序，设计一个矩形类和一个时间类</w:t>
      </w:r>
    </w:p>
    <w:p w:rsidR="001A51D6" w:rsidRDefault="001A51D6" w:rsidP="001A51D6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1A51D6" w:rsidRDefault="00DE617D" w:rsidP="001A51D6">
      <w:pPr>
        <w:pStyle w:val="a2"/>
        <w:spacing w:before="62" w:after="62"/>
      </w:pPr>
      <w:r>
        <w:rPr>
          <w:rFonts w:hint="eastAsia"/>
        </w:rPr>
        <w:t>矩形可以计算面积和周长，时间可以由</w:t>
      </w:r>
      <w:r>
        <w:rPr>
          <w:rFonts w:hint="eastAsia"/>
        </w:rPr>
        <w:t>mills</w:t>
      </w:r>
      <w:r>
        <w:rPr>
          <w:rFonts w:hint="eastAsia"/>
        </w:rPr>
        <w:t>化成年月日时分秒</w:t>
      </w:r>
    </w:p>
    <w:p w:rsidR="001A51D6" w:rsidRDefault="001A51D6" w:rsidP="001A51D6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1A51D6" w:rsidRDefault="001A51D6" w:rsidP="001A51D6">
      <w:pPr>
        <w:pStyle w:val="a2"/>
        <w:spacing w:before="62" w:after="62"/>
      </w:pPr>
      <w:r>
        <w:rPr>
          <w:rFonts w:hint="eastAsia"/>
        </w:rPr>
        <w:t>各项功能均无肉眼可见的等待时间</w:t>
      </w:r>
    </w:p>
    <w:p w:rsidR="001A51D6" w:rsidRDefault="001A51D6" w:rsidP="001A51D6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1A51D6" w:rsidRDefault="001A51D6" w:rsidP="001A51D6">
      <w:pPr>
        <w:pStyle w:val="3"/>
        <w:numPr>
          <w:ilvl w:val="0"/>
          <w:numId w:val="0"/>
        </w:numPr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1A51D6" w:rsidRDefault="00DE617D" w:rsidP="001A51D6">
      <w:pPr>
        <w:pStyle w:val="a2"/>
        <w:spacing w:before="62" w:after="62"/>
      </w:pPr>
      <w:r w:rsidRPr="00DE617D">
        <w:rPr>
          <w:noProof/>
        </w:rPr>
        <w:drawing>
          <wp:inline distT="0" distB="0" distL="0" distR="0" wp14:anchorId="2F491C4E" wp14:editId="11709D5B">
            <wp:extent cx="2704428" cy="1272794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4018"/>
                    <a:stretch/>
                  </pic:blipFill>
                  <pic:spPr bwMode="auto">
                    <a:xfrm>
                      <a:off x="0" y="0"/>
                      <a:ext cx="2740201" cy="12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17D" w:rsidRDefault="00DE617D" w:rsidP="001A51D6">
      <w:pPr>
        <w:pStyle w:val="a2"/>
        <w:spacing w:before="62" w:after="62"/>
      </w:pPr>
      <w:r>
        <w:rPr>
          <w:rFonts w:hint="eastAsia"/>
        </w:rPr>
        <w:lastRenderedPageBreak/>
        <w:t>该项目有三个类。</w:t>
      </w:r>
    </w:p>
    <w:p w:rsidR="001A51D6" w:rsidRDefault="001A51D6" w:rsidP="001A51D6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1A51D6" w:rsidRDefault="001A51D6" w:rsidP="001A51D6">
      <w:pPr>
        <w:pStyle w:val="a2"/>
        <w:spacing w:before="62" w:after="62"/>
      </w:pPr>
      <w:r w:rsidRPr="0031028A">
        <w:rPr>
          <w:noProof/>
        </w:rPr>
        <w:t xml:space="preserve"> </w:t>
      </w:r>
      <w:r w:rsidR="00DE617D" w:rsidRPr="00DE617D">
        <w:rPr>
          <w:noProof/>
        </w:rPr>
        <w:drawing>
          <wp:inline distT="0" distB="0" distL="0" distR="0" wp14:anchorId="18107A0C" wp14:editId="3D44FD93">
            <wp:extent cx="3525927" cy="218746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5779" cy="21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D6" w:rsidRDefault="001A51D6" w:rsidP="001A51D6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3算法</w:t>
      </w:r>
    </w:p>
    <w:p w:rsidR="001A51D6" w:rsidRPr="00026FE9" w:rsidRDefault="00DE617D" w:rsidP="001A51D6">
      <w:pPr>
        <w:pStyle w:val="4"/>
        <w:numPr>
          <w:ilvl w:val="0"/>
          <w:numId w:val="0"/>
        </w:numPr>
        <w:ind w:left="851" w:hanging="851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无特殊算法</w:t>
      </w:r>
    </w:p>
    <w:p w:rsidR="001A51D6" w:rsidRDefault="001A51D6" w:rsidP="001A51D6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1A51D6" w:rsidRDefault="001A51D6" w:rsidP="001A51D6">
      <w:pPr>
        <w:pStyle w:val="a2"/>
        <w:spacing w:before="62" w:after="62"/>
      </w:pPr>
      <w:r>
        <w:rPr>
          <w:rFonts w:hint="eastAsia"/>
        </w:rPr>
        <w:t>试验完成，可以达到预期效果，测试数据及结果截图如下。</w:t>
      </w:r>
    </w:p>
    <w:p w:rsidR="001A51D6" w:rsidRPr="009232A0" w:rsidRDefault="00DE617D" w:rsidP="001A51D6">
      <w:pPr>
        <w:pStyle w:val="a2"/>
        <w:spacing w:before="62" w:after="62"/>
      </w:pPr>
      <w:r w:rsidRPr="00DE617D">
        <w:rPr>
          <w:noProof/>
        </w:rPr>
        <w:drawing>
          <wp:inline distT="0" distB="0" distL="0" distR="0" wp14:anchorId="7A2D8D6D" wp14:editId="129F25D6">
            <wp:extent cx="5274310" cy="2211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D6" w:rsidRDefault="001A51D6" w:rsidP="001A51D6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1A51D6" w:rsidRPr="004B4A5E" w:rsidRDefault="001A51D6" w:rsidP="001A51D6">
      <w:pPr>
        <w:pStyle w:val="a2"/>
        <w:spacing w:before="62" w:after="62"/>
      </w:pPr>
      <w:r>
        <w:rPr>
          <w:rFonts w:hint="eastAsia"/>
        </w:rPr>
        <w:t>没有遇到明显问题</w:t>
      </w:r>
    </w:p>
    <w:p w:rsidR="001A51D6" w:rsidRDefault="001A51D6" w:rsidP="001A51D6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1A51D6" w:rsidRDefault="001A51D6" w:rsidP="001A51D6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1A51D6" w:rsidRDefault="001A51D6" w:rsidP="001A51D6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1A51D6" w:rsidRPr="009232A0" w:rsidRDefault="001A51D6" w:rsidP="001A51D6">
      <w:pPr>
        <w:pStyle w:val="afffb"/>
        <w:rPr>
          <w:rFonts w:eastAsiaTheme="minorEastAsia"/>
        </w:rPr>
      </w:pPr>
    </w:p>
    <w:p w:rsidR="00DE617D" w:rsidRDefault="00DE617D" w:rsidP="00DE617D">
      <w:pPr>
        <w:pStyle w:val="afffb"/>
      </w:pPr>
      <w:r>
        <w:t>public class Main{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static void main(String[] args) {</w:t>
      </w:r>
    </w:p>
    <w:p w:rsidR="00DE617D" w:rsidRDefault="00DE617D" w:rsidP="00DE617D">
      <w:pPr>
        <w:pStyle w:val="afffb"/>
      </w:pPr>
      <w:r>
        <w:t xml:space="preserve">        Rectangle r1 = new Rectangle(4, 40);</w:t>
      </w:r>
    </w:p>
    <w:p w:rsidR="00DE617D" w:rsidRDefault="00DE617D" w:rsidP="00DE617D">
      <w:pPr>
        <w:pStyle w:val="afffb"/>
      </w:pPr>
      <w:r>
        <w:t xml:space="preserve">        Rectangle r2 = new Rectangle(3.5, 39.5);</w:t>
      </w:r>
    </w:p>
    <w:p w:rsidR="00DE617D" w:rsidRDefault="00DE617D" w:rsidP="00DE617D">
      <w:pPr>
        <w:pStyle w:val="afffb"/>
      </w:pPr>
      <w:r>
        <w:t xml:space="preserve">        Rectangle.setColor("Red");</w:t>
      </w:r>
    </w:p>
    <w:p w:rsidR="00DE617D" w:rsidRDefault="00DE617D" w:rsidP="00DE617D">
      <w:pPr>
        <w:pStyle w:val="afffb"/>
      </w:pPr>
      <w:r>
        <w:t xml:space="preserve">        System.out.println("r1:" + r1 + ",area=" + r1.getArea() + ",perimeter=" + r1.getPerimeter());</w:t>
      </w:r>
    </w:p>
    <w:p w:rsidR="00DE617D" w:rsidRDefault="00DE617D" w:rsidP="00DE617D">
      <w:pPr>
        <w:pStyle w:val="afffb"/>
      </w:pPr>
      <w:r>
        <w:t xml:space="preserve">        System.out.println("r2:" + r2 + ",area=" + r2.getArea() + ",perimeter=" + r2.getPerimeter());</w:t>
      </w:r>
    </w:p>
    <w:p w:rsidR="00DE617D" w:rsidRDefault="00DE617D" w:rsidP="00DE617D">
      <w:pPr>
        <w:pStyle w:val="afffb"/>
      </w:pPr>
      <w:r>
        <w:t xml:space="preserve">        Time t1 = new Time();</w:t>
      </w:r>
    </w:p>
    <w:p w:rsidR="00DE617D" w:rsidRDefault="00DE617D" w:rsidP="00DE617D">
      <w:pPr>
        <w:pStyle w:val="afffb"/>
      </w:pPr>
      <w:r>
        <w:t xml:space="preserve">        Time t2 = new Time(555550000);</w:t>
      </w:r>
    </w:p>
    <w:p w:rsidR="00DE617D" w:rsidRDefault="00DE617D" w:rsidP="00DE617D">
      <w:pPr>
        <w:pStyle w:val="afffb"/>
      </w:pPr>
      <w:r>
        <w:t xml:space="preserve">        System.out.println("t1:" + t1);</w:t>
      </w:r>
    </w:p>
    <w:p w:rsidR="00DE617D" w:rsidRDefault="00DE617D" w:rsidP="00DE617D">
      <w:pPr>
        <w:pStyle w:val="afffb"/>
      </w:pPr>
      <w:r>
        <w:t xml:space="preserve">        System.out.println("t2:" + t2);</w:t>
      </w:r>
    </w:p>
    <w:p w:rsidR="00DE617D" w:rsidRDefault="00DE617D" w:rsidP="00DE617D">
      <w:pPr>
        <w:pStyle w:val="afffb"/>
      </w:pPr>
      <w:r>
        <w:t xml:space="preserve">    }</w:t>
      </w:r>
    </w:p>
    <w:p w:rsidR="001A51D6" w:rsidRDefault="00DE617D" w:rsidP="00DE617D">
      <w:pPr>
        <w:pStyle w:val="afffb"/>
      </w:pPr>
      <w:r>
        <w:t>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rPr>
          <w:rFonts w:hint="eastAsia"/>
        </w:rPr>
        <w:t>/</w:t>
      </w:r>
      <w:r>
        <w:t>*    Rectangle.java</w:t>
      </w:r>
    </w:p>
    <w:p w:rsidR="00DE617D" w:rsidRDefault="00DE617D" w:rsidP="00DE617D">
      <w:pPr>
        <w:pStyle w:val="afffb"/>
      </w:pPr>
      <w:r>
        <w:rPr>
          <w:rFonts w:hint="eastAsia"/>
        </w:rPr>
        <w:t>*</w:t>
      </w:r>
      <w:r>
        <w:t>/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>public class Rectangle {</w:t>
      </w:r>
    </w:p>
    <w:p w:rsidR="00DE617D" w:rsidRDefault="00DE617D" w:rsidP="00DE617D">
      <w:pPr>
        <w:pStyle w:val="afffb"/>
      </w:pPr>
      <w:r>
        <w:t xml:space="preserve">    private double width;</w:t>
      </w:r>
    </w:p>
    <w:p w:rsidR="00DE617D" w:rsidRDefault="00DE617D" w:rsidP="00DE617D">
      <w:pPr>
        <w:pStyle w:val="afffb"/>
      </w:pPr>
      <w:r>
        <w:t xml:space="preserve">    private double height;</w:t>
      </w:r>
    </w:p>
    <w:p w:rsidR="00DE617D" w:rsidRDefault="00DE617D" w:rsidP="00DE617D">
      <w:pPr>
        <w:pStyle w:val="afffb"/>
      </w:pPr>
      <w:r>
        <w:t xml:space="preserve">    private static String color;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Rectangle() {</w:t>
      </w:r>
    </w:p>
    <w:p w:rsidR="00DE617D" w:rsidRDefault="00DE617D" w:rsidP="00DE617D">
      <w:pPr>
        <w:pStyle w:val="afffb"/>
      </w:pPr>
      <w:r>
        <w:t xml:space="preserve">        this(150, 100);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Rectangle(double width, double height) {</w:t>
      </w:r>
    </w:p>
    <w:p w:rsidR="00DE617D" w:rsidRDefault="00DE617D" w:rsidP="00DE617D">
      <w:pPr>
        <w:pStyle w:val="afffb"/>
      </w:pPr>
      <w:r>
        <w:t xml:space="preserve">        this.width = width;</w:t>
      </w:r>
    </w:p>
    <w:p w:rsidR="00DE617D" w:rsidRDefault="00DE617D" w:rsidP="00DE617D">
      <w:pPr>
        <w:pStyle w:val="afffb"/>
      </w:pPr>
      <w:r>
        <w:t xml:space="preserve">        this.height = height;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double getWidth() {</w:t>
      </w:r>
    </w:p>
    <w:p w:rsidR="00DE617D" w:rsidRDefault="00DE617D" w:rsidP="00DE617D">
      <w:pPr>
        <w:pStyle w:val="afffb"/>
      </w:pPr>
      <w:r>
        <w:t xml:space="preserve">        return width;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void setWidth(double width) {</w:t>
      </w:r>
    </w:p>
    <w:p w:rsidR="00DE617D" w:rsidRDefault="00DE617D" w:rsidP="00DE617D">
      <w:pPr>
        <w:pStyle w:val="afffb"/>
      </w:pPr>
      <w:r>
        <w:t xml:space="preserve">        this.width = width;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double getHeight() {</w:t>
      </w:r>
    </w:p>
    <w:p w:rsidR="00DE617D" w:rsidRDefault="00DE617D" w:rsidP="00DE617D">
      <w:pPr>
        <w:pStyle w:val="afffb"/>
      </w:pPr>
      <w:r>
        <w:lastRenderedPageBreak/>
        <w:t xml:space="preserve">        return height;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void setHeight(double height) {</w:t>
      </w:r>
    </w:p>
    <w:p w:rsidR="00DE617D" w:rsidRDefault="00DE617D" w:rsidP="00DE617D">
      <w:pPr>
        <w:pStyle w:val="afffb"/>
      </w:pPr>
      <w:r>
        <w:t xml:space="preserve">        this.height = height;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static String getColor() {</w:t>
      </w:r>
    </w:p>
    <w:p w:rsidR="00DE617D" w:rsidRDefault="00DE617D" w:rsidP="00DE617D">
      <w:pPr>
        <w:pStyle w:val="afffb"/>
      </w:pPr>
      <w:r>
        <w:t xml:space="preserve">        return color;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static void setColor(String color) {</w:t>
      </w:r>
    </w:p>
    <w:p w:rsidR="00DE617D" w:rsidRDefault="00DE617D" w:rsidP="00DE617D">
      <w:pPr>
        <w:pStyle w:val="afffb"/>
      </w:pPr>
      <w:r>
        <w:t xml:space="preserve">        Rectangle.color = color;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double getArea() {</w:t>
      </w:r>
    </w:p>
    <w:p w:rsidR="00DE617D" w:rsidRDefault="00DE617D" w:rsidP="00DE617D">
      <w:pPr>
        <w:pStyle w:val="afffb"/>
      </w:pPr>
      <w:r>
        <w:t xml:space="preserve">        return width * height;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public double getPerimeter(){</w:t>
      </w:r>
    </w:p>
    <w:p w:rsidR="00DE617D" w:rsidRDefault="00DE617D" w:rsidP="00DE617D">
      <w:pPr>
        <w:pStyle w:val="afffb"/>
      </w:pPr>
      <w:r>
        <w:t xml:space="preserve">        return 2 * (width + height);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t xml:space="preserve">    @Override</w:t>
      </w:r>
    </w:p>
    <w:p w:rsidR="00DE617D" w:rsidRDefault="00DE617D" w:rsidP="00DE617D">
      <w:pPr>
        <w:pStyle w:val="afffb"/>
      </w:pPr>
      <w:r>
        <w:t xml:space="preserve">    public String toString() {</w:t>
      </w:r>
    </w:p>
    <w:p w:rsidR="00DE617D" w:rsidRDefault="00DE617D" w:rsidP="00DE617D">
      <w:pPr>
        <w:pStyle w:val="afffb"/>
      </w:pPr>
      <w:r>
        <w:t xml:space="preserve">        return "Rectangle{" +</w:t>
      </w:r>
    </w:p>
    <w:p w:rsidR="00DE617D" w:rsidRDefault="00DE617D" w:rsidP="00DE617D">
      <w:pPr>
        <w:pStyle w:val="afffb"/>
      </w:pPr>
      <w:r>
        <w:t xml:space="preserve">                "width=" + width +</w:t>
      </w:r>
    </w:p>
    <w:p w:rsidR="00DE617D" w:rsidRDefault="00DE617D" w:rsidP="00DE617D">
      <w:pPr>
        <w:pStyle w:val="afffb"/>
      </w:pPr>
      <w:r>
        <w:t xml:space="preserve">                ", height=" + height +</w:t>
      </w:r>
    </w:p>
    <w:p w:rsidR="00DE617D" w:rsidRDefault="00DE617D" w:rsidP="00DE617D">
      <w:pPr>
        <w:pStyle w:val="afffb"/>
      </w:pPr>
      <w:r>
        <w:t xml:space="preserve">                ", color=" + color +</w:t>
      </w:r>
    </w:p>
    <w:p w:rsidR="00DE617D" w:rsidRDefault="00DE617D" w:rsidP="00DE617D">
      <w:pPr>
        <w:pStyle w:val="afffb"/>
      </w:pPr>
      <w:r>
        <w:t xml:space="preserve">                '}';</w:t>
      </w:r>
    </w:p>
    <w:p w:rsidR="00DE617D" w:rsidRDefault="00DE617D" w:rsidP="00DE617D">
      <w:pPr>
        <w:pStyle w:val="afffb"/>
      </w:pPr>
      <w:r>
        <w:t xml:space="preserve">    }</w:t>
      </w:r>
    </w:p>
    <w:p w:rsidR="00DE617D" w:rsidRDefault="00DE617D" w:rsidP="00DE617D">
      <w:pPr>
        <w:pStyle w:val="afffb"/>
      </w:pPr>
      <w:r>
        <w:t>}</w:t>
      </w: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</w:p>
    <w:p w:rsidR="00DE617D" w:rsidRDefault="00DE617D" w:rsidP="00DE617D">
      <w:pPr>
        <w:pStyle w:val="afffb"/>
      </w:pPr>
      <w:r>
        <w:rPr>
          <w:rFonts w:hint="eastAsia"/>
        </w:rPr>
        <w:t>/</w:t>
      </w:r>
      <w:r>
        <w:t>*   Time.java</w:t>
      </w:r>
    </w:p>
    <w:p w:rsidR="00DE617D" w:rsidRDefault="00DE617D" w:rsidP="00DE617D">
      <w:pPr>
        <w:pStyle w:val="afffb"/>
      </w:pPr>
      <w:r>
        <w:rPr>
          <w:rFonts w:hint="eastAsia"/>
        </w:rPr>
        <w:t>*</w:t>
      </w:r>
      <w:r>
        <w:t>/</w:t>
      </w:r>
    </w:p>
    <w:p w:rsidR="0070195C" w:rsidRDefault="0070195C" w:rsidP="0070195C">
      <w:pPr>
        <w:pStyle w:val="afffb"/>
      </w:pPr>
      <w:r>
        <w:t>import java.text.DecimalFormat;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>public class Time {</w:t>
      </w:r>
    </w:p>
    <w:p w:rsidR="0070195C" w:rsidRDefault="0070195C" w:rsidP="0070195C">
      <w:pPr>
        <w:pStyle w:val="afffb"/>
      </w:pPr>
      <w:r>
        <w:t xml:space="preserve">    int hour;</w:t>
      </w:r>
    </w:p>
    <w:p w:rsidR="0070195C" w:rsidRDefault="0070195C" w:rsidP="0070195C">
      <w:pPr>
        <w:pStyle w:val="afffb"/>
      </w:pPr>
      <w:r>
        <w:t xml:space="preserve">    int minute;</w:t>
      </w:r>
    </w:p>
    <w:p w:rsidR="0070195C" w:rsidRDefault="0070195C" w:rsidP="0070195C">
      <w:pPr>
        <w:pStyle w:val="afffb"/>
      </w:pPr>
      <w:r>
        <w:t xml:space="preserve">    int second;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 xml:space="preserve">    public Time() {</w:t>
      </w:r>
    </w:p>
    <w:p w:rsidR="0070195C" w:rsidRDefault="0070195C" w:rsidP="0070195C">
      <w:pPr>
        <w:pStyle w:val="afffb"/>
      </w:pPr>
      <w:r>
        <w:lastRenderedPageBreak/>
        <w:t xml:space="preserve">        this(System.currentTimeMillis());</w:t>
      </w:r>
    </w:p>
    <w:p w:rsidR="0070195C" w:rsidRDefault="0070195C" w:rsidP="0070195C">
      <w:pPr>
        <w:pStyle w:val="afffb"/>
      </w:pPr>
      <w:r>
        <w:t xml:space="preserve">    }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 xml:space="preserve">    public Time(long mill){</w:t>
      </w:r>
    </w:p>
    <w:p w:rsidR="0070195C" w:rsidRDefault="0070195C" w:rsidP="0070195C">
      <w:pPr>
        <w:pStyle w:val="afffb"/>
      </w:pPr>
      <w:r>
        <w:t xml:space="preserve">        mill /= 1000;</w:t>
      </w:r>
    </w:p>
    <w:p w:rsidR="0070195C" w:rsidRDefault="0070195C" w:rsidP="0070195C">
      <w:pPr>
        <w:pStyle w:val="afffb"/>
      </w:pPr>
      <w:r>
        <w:t xml:space="preserve">        int m = (int) (mill % (60 * 60 * 24));</w:t>
      </w:r>
    </w:p>
    <w:p w:rsidR="0070195C" w:rsidRDefault="0070195C" w:rsidP="0070195C">
      <w:pPr>
        <w:pStyle w:val="afffb"/>
      </w:pPr>
      <w:r>
        <w:t xml:space="preserve">        hour = m / 60 / 60;</w:t>
      </w:r>
    </w:p>
    <w:p w:rsidR="0070195C" w:rsidRDefault="0070195C" w:rsidP="0070195C">
      <w:pPr>
        <w:pStyle w:val="afffb"/>
      </w:pPr>
      <w:r>
        <w:t xml:space="preserve">        second = m % 60;</w:t>
      </w:r>
    </w:p>
    <w:p w:rsidR="0070195C" w:rsidRDefault="0070195C" w:rsidP="0070195C">
      <w:pPr>
        <w:pStyle w:val="afffb"/>
      </w:pPr>
      <w:r>
        <w:t xml:space="preserve">        minute = (m % (60 * 60)) / 60;</w:t>
      </w:r>
    </w:p>
    <w:p w:rsidR="0070195C" w:rsidRDefault="0070195C" w:rsidP="0070195C">
      <w:pPr>
        <w:pStyle w:val="afffb"/>
      </w:pPr>
      <w:r>
        <w:t xml:space="preserve">    }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 xml:space="preserve">    public int getHour() {</w:t>
      </w:r>
    </w:p>
    <w:p w:rsidR="0070195C" w:rsidRDefault="0070195C" w:rsidP="0070195C">
      <w:pPr>
        <w:pStyle w:val="afffb"/>
      </w:pPr>
      <w:r>
        <w:t xml:space="preserve">        return hour;</w:t>
      </w:r>
    </w:p>
    <w:p w:rsidR="0070195C" w:rsidRDefault="0070195C" w:rsidP="0070195C">
      <w:pPr>
        <w:pStyle w:val="afffb"/>
      </w:pPr>
      <w:r>
        <w:t xml:space="preserve">    }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 xml:space="preserve">    public int getMinute() {</w:t>
      </w:r>
    </w:p>
    <w:p w:rsidR="0070195C" w:rsidRDefault="0070195C" w:rsidP="0070195C">
      <w:pPr>
        <w:pStyle w:val="afffb"/>
      </w:pPr>
      <w:r>
        <w:t xml:space="preserve">        return minute;</w:t>
      </w:r>
    </w:p>
    <w:p w:rsidR="0070195C" w:rsidRDefault="0070195C" w:rsidP="0070195C">
      <w:pPr>
        <w:pStyle w:val="afffb"/>
      </w:pPr>
      <w:r>
        <w:t xml:space="preserve">    }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 xml:space="preserve">    public int getSecond() {</w:t>
      </w:r>
    </w:p>
    <w:p w:rsidR="0070195C" w:rsidRDefault="0070195C" w:rsidP="0070195C">
      <w:pPr>
        <w:pStyle w:val="afffb"/>
      </w:pPr>
      <w:r>
        <w:t xml:space="preserve">        return second;</w:t>
      </w:r>
    </w:p>
    <w:p w:rsidR="0070195C" w:rsidRDefault="0070195C" w:rsidP="0070195C">
      <w:pPr>
        <w:pStyle w:val="afffb"/>
      </w:pPr>
      <w:r>
        <w:t xml:space="preserve">    }</w:t>
      </w:r>
    </w:p>
    <w:p w:rsidR="0070195C" w:rsidRDefault="0070195C" w:rsidP="0070195C">
      <w:pPr>
        <w:pStyle w:val="afffb"/>
      </w:pPr>
    </w:p>
    <w:p w:rsidR="0070195C" w:rsidRDefault="0070195C" w:rsidP="0070195C">
      <w:pPr>
        <w:pStyle w:val="afffb"/>
      </w:pPr>
      <w:r>
        <w:t xml:space="preserve">    @Override</w:t>
      </w:r>
    </w:p>
    <w:p w:rsidR="0070195C" w:rsidRDefault="0070195C" w:rsidP="0070195C">
      <w:pPr>
        <w:pStyle w:val="afffb"/>
      </w:pPr>
      <w:r>
        <w:t xml:space="preserve">    public String toString() {</w:t>
      </w:r>
    </w:p>
    <w:p w:rsidR="0070195C" w:rsidRDefault="0070195C" w:rsidP="0070195C">
      <w:pPr>
        <w:pStyle w:val="afffb"/>
      </w:pPr>
      <w:r>
        <w:t xml:space="preserve">        DecimalFormat d = new DecimalFormat("00");</w:t>
      </w:r>
    </w:p>
    <w:p w:rsidR="0070195C" w:rsidRDefault="0070195C" w:rsidP="0070195C">
      <w:pPr>
        <w:pStyle w:val="afffb"/>
      </w:pPr>
      <w:r>
        <w:t xml:space="preserve">        return "Time{" +</w:t>
      </w:r>
    </w:p>
    <w:p w:rsidR="0070195C" w:rsidRDefault="0070195C" w:rsidP="0070195C">
      <w:pPr>
        <w:pStyle w:val="afffb"/>
      </w:pPr>
      <w:r>
        <w:t xml:space="preserve">                 d.format(hour) +</w:t>
      </w:r>
    </w:p>
    <w:p w:rsidR="0070195C" w:rsidRDefault="0070195C" w:rsidP="0070195C">
      <w:pPr>
        <w:pStyle w:val="afffb"/>
      </w:pPr>
      <w:r>
        <w:t xml:space="preserve">                ":" + d.format(minute) +</w:t>
      </w:r>
    </w:p>
    <w:p w:rsidR="0070195C" w:rsidRDefault="0070195C" w:rsidP="0070195C">
      <w:pPr>
        <w:pStyle w:val="afffb"/>
      </w:pPr>
      <w:r>
        <w:t xml:space="preserve">                ":" + d.format(second) +</w:t>
      </w:r>
    </w:p>
    <w:p w:rsidR="0070195C" w:rsidRDefault="0070195C" w:rsidP="0070195C">
      <w:pPr>
        <w:pStyle w:val="afffb"/>
      </w:pPr>
      <w:r>
        <w:t xml:space="preserve">                '}';</w:t>
      </w:r>
    </w:p>
    <w:p w:rsidR="0070195C" w:rsidRDefault="0070195C" w:rsidP="0070195C">
      <w:pPr>
        <w:pStyle w:val="afffb"/>
      </w:pPr>
      <w:r>
        <w:t xml:space="preserve">    }</w:t>
      </w:r>
    </w:p>
    <w:p w:rsidR="0070195C" w:rsidRDefault="0070195C" w:rsidP="0070195C">
      <w:pPr>
        <w:pStyle w:val="afffb"/>
      </w:pPr>
      <w:r>
        <w:t>}</w:t>
      </w:r>
    </w:p>
    <w:p w:rsidR="00DE617D" w:rsidRDefault="00DE617D" w:rsidP="00DE617D">
      <w:pPr>
        <w:pStyle w:val="afffb"/>
        <w:rPr>
          <w:rFonts w:ascii="微软雅黑" w:eastAsia="微软雅黑" w:hAnsi="微软雅黑" w:cs="微软雅黑"/>
        </w:rPr>
      </w:pPr>
    </w:p>
    <w:p w:rsidR="0070195C" w:rsidRDefault="0070195C" w:rsidP="0070195C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9D4CF9">
        <w:t>5</w:t>
      </w:r>
      <w:r>
        <w:rPr>
          <w:rFonts w:hint="eastAsia"/>
        </w:rPr>
        <w:t>分析设计</w:t>
      </w:r>
    </w:p>
    <w:p w:rsidR="0070195C" w:rsidRDefault="0070195C" w:rsidP="0070195C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70195C" w:rsidRDefault="0070195C" w:rsidP="0070195C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70195C" w:rsidRDefault="0070195C" w:rsidP="0070195C">
      <w:pPr>
        <w:pStyle w:val="a2"/>
        <w:spacing w:before="62" w:after="62"/>
      </w:pPr>
      <w:r>
        <w:rPr>
          <w:rFonts w:hint="eastAsia"/>
        </w:rPr>
        <w:t>设计一个</w:t>
      </w:r>
      <w:r>
        <w:t>GUI</w:t>
      </w:r>
      <w:r>
        <w:rPr>
          <w:rFonts w:hint="eastAsia"/>
        </w:rPr>
        <w:t>程序，实现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点牌游戏</w:t>
      </w:r>
    </w:p>
    <w:p w:rsidR="0070195C" w:rsidRDefault="0070195C" w:rsidP="0070195C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lastRenderedPageBreak/>
        <w:t>N</w:t>
      </w:r>
      <w:r>
        <w:t>.1.2</w:t>
      </w:r>
      <w:r>
        <w:rPr>
          <w:rFonts w:hint="eastAsia"/>
        </w:rPr>
        <w:t>功能</w:t>
      </w:r>
    </w:p>
    <w:p w:rsidR="0070195C" w:rsidRDefault="009D4CF9" w:rsidP="0070195C">
      <w:pPr>
        <w:pStyle w:val="a2"/>
        <w:spacing w:before="62" w:after="62"/>
      </w:pPr>
      <w:r>
        <w:rPr>
          <w:rFonts w:hint="eastAsia"/>
        </w:rPr>
        <w:t>友好的显示图形见面，随机产生四张卡牌，并可以自动寻找正确答案，以及判断用户输入答案是否正确。</w:t>
      </w:r>
    </w:p>
    <w:p w:rsidR="0070195C" w:rsidRDefault="0070195C" w:rsidP="0070195C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70195C" w:rsidRDefault="0070195C" w:rsidP="0070195C">
      <w:pPr>
        <w:pStyle w:val="a2"/>
        <w:spacing w:before="62" w:after="62"/>
      </w:pPr>
      <w:r>
        <w:rPr>
          <w:rFonts w:hint="eastAsia"/>
        </w:rPr>
        <w:t>各项功能均无肉眼可见的等待时间</w:t>
      </w:r>
    </w:p>
    <w:p w:rsidR="0070195C" w:rsidRDefault="0070195C" w:rsidP="0070195C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70195C" w:rsidRDefault="0070195C" w:rsidP="0070195C">
      <w:pPr>
        <w:pStyle w:val="3"/>
        <w:numPr>
          <w:ilvl w:val="0"/>
          <w:numId w:val="0"/>
        </w:numPr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70195C" w:rsidRDefault="00672851" w:rsidP="0070195C">
      <w:pPr>
        <w:pStyle w:val="a2"/>
        <w:spacing w:before="62" w:after="62"/>
      </w:pPr>
      <w:r w:rsidRPr="00672851">
        <w:rPr>
          <w:noProof/>
        </w:rPr>
        <w:drawing>
          <wp:inline distT="0" distB="0" distL="0" distR="0" wp14:anchorId="30AE8827" wp14:editId="412DA1FD">
            <wp:extent cx="2757830" cy="1622723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357" cy="16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5C" w:rsidRDefault="0070195C" w:rsidP="0070195C">
      <w:pPr>
        <w:pStyle w:val="a2"/>
        <w:spacing w:before="62" w:after="62"/>
      </w:pPr>
      <w:r>
        <w:rPr>
          <w:rFonts w:hint="eastAsia"/>
        </w:rPr>
        <w:t>该项目有</w:t>
      </w:r>
      <w:r w:rsidR="00672851">
        <w:rPr>
          <w:rFonts w:hint="eastAsia"/>
        </w:rPr>
        <w:t>两</w:t>
      </w:r>
      <w:r>
        <w:rPr>
          <w:rFonts w:hint="eastAsia"/>
        </w:rPr>
        <w:t>个类。</w:t>
      </w:r>
    </w:p>
    <w:p w:rsidR="0070195C" w:rsidRDefault="0070195C" w:rsidP="0070195C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70195C" w:rsidRDefault="0070195C" w:rsidP="0070195C">
      <w:pPr>
        <w:pStyle w:val="a2"/>
        <w:spacing w:before="62" w:after="62"/>
      </w:pPr>
      <w:r w:rsidRPr="0031028A">
        <w:rPr>
          <w:noProof/>
        </w:rPr>
        <w:t xml:space="preserve"> </w:t>
      </w:r>
      <w:r w:rsidR="00672851" w:rsidRPr="00672851">
        <w:rPr>
          <w:noProof/>
        </w:rPr>
        <w:drawing>
          <wp:inline distT="0" distB="0" distL="0" distR="0" wp14:anchorId="0B97FD4F" wp14:editId="2B9B0B62">
            <wp:extent cx="2428647" cy="9831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5654" cy="9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5C" w:rsidRDefault="0070195C" w:rsidP="0070195C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3算法</w:t>
      </w:r>
    </w:p>
    <w:p w:rsidR="00672851" w:rsidRDefault="00672851" w:rsidP="00672851">
      <w:pPr>
        <w:pStyle w:val="4"/>
        <w:numPr>
          <w:ilvl w:val="0"/>
          <w:numId w:val="0"/>
        </w:numPr>
        <w:ind w:left="851" w:hanging="851"/>
      </w:pPr>
      <w:r w:rsidRPr="00594A10">
        <w:t>N.2.</w:t>
      </w:r>
      <w:r>
        <w:t>3.1</w:t>
      </w:r>
      <w:r>
        <w:rPr>
          <w:rFonts w:hint="eastAsia"/>
        </w:rPr>
        <w:t>寻找结果算法：递归分治，第一次从四张牌中按顺序取两数分别尝试+</w:t>
      </w:r>
      <w:r>
        <w:t>-*</w:t>
      </w:r>
      <w:r>
        <w:rPr>
          <w:rFonts w:hint="eastAsia"/>
        </w:rPr>
        <w:t>/运算，放入新数组中，第二次从这三个数中继续进行如上操作，进行递归</w:t>
      </w:r>
    </w:p>
    <w:p w:rsidR="00672851" w:rsidRPr="00672851" w:rsidRDefault="00672851" w:rsidP="00672851">
      <w:pPr>
        <w:pStyle w:val="4"/>
        <w:numPr>
          <w:ilvl w:val="0"/>
          <w:numId w:val="0"/>
        </w:numPr>
        <w:ind w:left="851" w:hanging="851"/>
        <w:rPr>
          <w:rFonts w:asciiTheme="minorHAnsi" w:eastAsiaTheme="minorEastAsia" w:hAnsiTheme="minorHAnsi"/>
        </w:rPr>
      </w:pPr>
      <w:r w:rsidRPr="00594A10">
        <w:t>N.2.</w:t>
      </w:r>
      <w:r>
        <w:t>3.2</w:t>
      </w:r>
      <w:r>
        <w:rPr>
          <w:rFonts w:hint="eastAsia"/>
        </w:rPr>
        <w:t>判断表达式是否正确：使用js脚本解释器引擎当做表达式求值。</w:t>
      </w:r>
    </w:p>
    <w:p w:rsidR="0070195C" w:rsidRDefault="0070195C" w:rsidP="0070195C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70195C" w:rsidRDefault="0070195C" w:rsidP="0070195C">
      <w:pPr>
        <w:pStyle w:val="a2"/>
        <w:spacing w:before="62" w:after="62"/>
      </w:pPr>
      <w:r>
        <w:rPr>
          <w:rFonts w:hint="eastAsia"/>
        </w:rPr>
        <w:t>试验完成，可以达到预期效果</w:t>
      </w:r>
      <w:r w:rsidR="00672851">
        <w:rPr>
          <w:rFonts w:hint="eastAsia"/>
        </w:rPr>
        <w:t>，</w:t>
      </w:r>
      <w:r>
        <w:rPr>
          <w:rFonts w:hint="eastAsia"/>
        </w:rPr>
        <w:t>截图如下。</w:t>
      </w:r>
    </w:p>
    <w:p w:rsidR="0070195C" w:rsidRDefault="00672851" w:rsidP="0070195C">
      <w:pPr>
        <w:pStyle w:val="a2"/>
        <w:spacing w:before="62" w:after="62"/>
      </w:pPr>
      <w:r w:rsidRPr="00672851">
        <w:rPr>
          <w:noProof/>
        </w:rPr>
        <w:lastRenderedPageBreak/>
        <w:drawing>
          <wp:inline distT="0" distB="0" distL="0" distR="0" wp14:anchorId="0304899F" wp14:editId="77031591">
            <wp:extent cx="4476902" cy="27742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4094" cy="27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51" w:rsidRDefault="00672851" w:rsidP="0070195C">
      <w:pPr>
        <w:pStyle w:val="a2"/>
        <w:spacing w:before="62" w:after="62"/>
      </w:pPr>
      <w:r>
        <w:rPr>
          <w:rFonts w:hint="eastAsia"/>
        </w:rPr>
        <w:t>当用户输入的表达式计算结果不为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时：</w:t>
      </w:r>
    </w:p>
    <w:p w:rsidR="00672851" w:rsidRDefault="00672851" w:rsidP="0070195C">
      <w:pPr>
        <w:pStyle w:val="a2"/>
        <w:spacing w:before="62" w:after="62"/>
      </w:pPr>
      <w:r w:rsidRPr="00672851">
        <w:rPr>
          <w:noProof/>
        </w:rPr>
        <w:drawing>
          <wp:inline distT="0" distB="0" distL="0" distR="0" wp14:anchorId="68707F31" wp14:editId="0630D34A">
            <wp:extent cx="3884371" cy="2536579"/>
            <wp:effectExtent l="0" t="0" r="190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795" cy="254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51" w:rsidRDefault="00672851" w:rsidP="0070195C">
      <w:pPr>
        <w:pStyle w:val="a2"/>
        <w:spacing w:before="62" w:after="62"/>
      </w:pPr>
      <w:r>
        <w:rPr>
          <w:rFonts w:hint="eastAsia"/>
        </w:rPr>
        <w:t>当用户输入的表达式使用的不是牌上的数时：</w:t>
      </w:r>
    </w:p>
    <w:p w:rsidR="00672851" w:rsidRDefault="00672851" w:rsidP="0070195C">
      <w:pPr>
        <w:pStyle w:val="a2"/>
        <w:spacing w:before="62" w:after="62"/>
      </w:pPr>
      <w:r w:rsidRPr="00672851">
        <w:rPr>
          <w:noProof/>
        </w:rPr>
        <w:drawing>
          <wp:inline distT="0" distB="0" distL="0" distR="0" wp14:anchorId="46BD0F2B" wp14:editId="27D61FE8">
            <wp:extent cx="3887578" cy="2348179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101" cy="23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51" w:rsidRDefault="00672851" w:rsidP="0070195C">
      <w:pPr>
        <w:pStyle w:val="a2"/>
        <w:spacing w:before="62" w:after="62"/>
      </w:pPr>
    </w:p>
    <w:p w:rsidR="00672851" w:rsidRDefault="00672851" w:rsidP="0070195C">
      <w:pPr>
        <w:pStyle w:val="a2"/>
        <w:spacing w:before="62" w:after="62"/>
      </w:pPr>
      <w:r>
        <w:rPr>
          <w:rFonts w:hint="eastAsia"/>
        </w:rPr>
        <w:lastRenderedPageBreak/>
        <w:t>当用户输入的表达式不合法时：</w:t>
      </w:r>
    </w:p>
    <w:p w:rsidR="00672851" w:rsidRPr="00672851" w:rsidRDefault="00672851" w:rsidP="0070195C">
      <w:pPr>
        <w:pStyle w:val="a2"/>
        <w:spacing w:before="62" w:after="62"/>
      </w:pPr>
      <w:r w:rsidRPr="00672851">
        <w:rPr>
          <w:noProof/>
        </w:rPr>
        <w:drawing>
          <wp:inline distT="0" distB="0" distL="0" distR="0" wp14:anchorId="19D5E6C4" wp14:editId="3B029AEC">
            <wp:extent cx="4074566" cy="2461124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0875" cy="24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5C" w:rsidRDefault="0070195C" w:rsidP="0070195C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70195C" w:rsidRPr="004B4A5E" w:rsidRDefault="0070195C" w:rsidP="0070195C">
      <w:pPr>
        <w:pStyle w:val="a2"/>
        <w:spacing w:before="62" w:after="62"/>
      </w:pPr>
      <w:r>
        <w:rPr>
          <w:rFonts w:hint="eastAsia"/>
        </w:rPr>
        <w:t>没有遇到明显问题</w:t>
      </w:r>
    </w:p>
    <w:p w:rsidR="0070195C" w:rsidRDefault="0070195C" w:rsidP="0070195C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70195C" w:rsidRDefault="0070195C" w:rsidP="0070195C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70195C" w:rsidRDefault="0070195C" w:rsidP="0070195C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72851" w:rsidRDefault="00672851" w:rsidP="0070195C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javafx.application.Application;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javafx.geometry.Pos;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javafx.scene.Scene;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javafx.scene.control.Button;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javafx.scene.control.Label;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javafx.scene.control.TextField;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javafx.scene.layout.HBox;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javafx.scene.layout.VBox;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javafx.geometry.Insets;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javafx.stage.Stage;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javafx.scene.image.Image;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javafx.scene.image.ImageView;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javax.script.ScriptEngine;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javax.script.ScriptEngineManager;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java.io.File;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java.util.regex.Matcher;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java.util.regex.Pattern;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public class Main extends Application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private int[] nums =new int[4]; // </w:t>
      </w:r>
      <w:r w:rsidRPr="00672851">
        <w:rPr>
          <w:rFonts w:eastAsiaTheme="minorEastAsia" w:hint="eastAsia"/>
        </w:rPr>
        <w:t>存储四张牌是啥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// </w:t>
      </w:r>
      <w:r w:rsidRPr="00672851">
        <w:rPr>
          <w:rFonts w:eastAsiaTheme="minorEastAsia" w:hint="eastAsia"/>
        </w:rPr>
        <w:t>创建</w:t>
      </w:r>
      <w:r w:rsidRPr="00672851">
        <w:rPr>
          <w:rFonts w:eastAsiaTheme="minorEastAsia" w:hint="eastAsia"/>
        </w:rPr>
        <w:t>js</w:t>
      </w:r>
      <w:r w:rsidRPr="00672851">
        <w:rPr>
          <w:rFonts w:eastAsiaTheme="minorEastAsia" w:hint="eastAsia"/>
        </w:rPr>
        <w:t>解释器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lastRenderedPageBreak/>
        <w:t xml:space="preserve">    private ScriptEngine jse = new ScriptEngineManager().getEngineByName("JavaScript");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@Override public void start(Stage primaryStage){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// </w:t>
      </w:r>
      <w:r w:rsidRPr="00672851">
        <w:rPr>
          <w:rFonts w:eastAsiaTheme="minorEastAsia" w:hint="eastAsia"/>
        </w:rPr>
        <w:t>顶端区域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HBox upBox = new HBox(20);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upBox.setPadding(new Insets(5,3,10,3));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upBox.setAlignment(Pos.CENTER);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TextField foundBar=new TextField();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Button but1=new Button("Refresh");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Button but2=new Button("Find a solution");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upBox.getChildren().addAll(but2,foundBar,but1);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// </w:t>
      </w:r>
      <w:r w:rsidRPr="00672851">
        <w:rPr>
          <w:rFonts w:eastAsiaTheme="minorEastAsia" w:hint="eastAsia"/>
        </w:rPr>
        <w:t>卡牌区域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HBox cardBox = new HBox(10);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cardBox.setAlignment(Pos.CENTER);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cardBox.setPadding(new Insets(0,5,10,5));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putCards(cardBox);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// </w:t>
      </w:r>
      <w:r w:rsidRPr="00672851">
        <w:rPr>
          <w:rFonts w:eastAsiaTheme="minorEastAsia" w:hint="eastAsia"/>
        </w:rPr>
        <w:t>底部区域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HBox botBox = new HBox(20);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botBox.setAlignment(Pos.CENTER);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TextField enterBar=new TextField();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Button but3=new Button("Verify");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botBox.getChildren().addAll(new Label("Enter an expression:"),enterBar,but3);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Label label = new Label("Welcome!");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// </w:t>
      </w:r>
      <w:r w:rsidRPr="00672851">
        <w:rPr>
          <w:rFonts w:eastAsiaTheme="minorEastAsia" w:hint="eastAsia"/>
        </w:rPr>
        <w:t>把这些东东放到一起去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VBox vbox = new VBox(5);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vbox.setAlignment(Pos.CENTER);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vbox.getChildren().addAll(upBox,cardBox,botBox,label);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Scene scene=new Scene(vbox,500,280);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// </w:t>
      </w:r>
      <w:r w:rsidRPr="00672851">
        <w:rPr>
          <w:rFonts w:eastAsiaTheme="minorEastAsia" w:hint="eastAsia"/>
        </w:rPr>
        <w:t>注册按钮响应事件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but1.setOnAction(event -&gt; putCards(cardBox));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but2.setOnAction(event -&gt; foundBar.setText(CardGame.get24Points(nums)));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but3.setOnAction(event -&gt;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Pattern p = Pattern.compile("\\d+"); // </w:t>
      </w:r>
      <w:r w:rsidRPr="00672851">
        <w:rPr>
          <w:rFonts w:eastAsiaTheme="minorEastAsia" w:hint="eastAsia"/>
        </w:rPr>
        <w:t>匹配数字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Matcher m = p.matcher(enterBar.getText());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// </w:t>
      </w:r>
      <w:r w:rsidRPr="00672851">
        <w:rPr>
          <w:rFonts w:eastAsiaTheme="minorEastAsia" w:hint="eastAsia"/>
        </w:rPr>
        <w:t>验证表达式是否使用到牌中四个数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for(int i=0;m.find( )&amp;&amp;i&lt;4;i++)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boolean matched = false;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for (int j = 0; j &lt; 4; j++)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String str = m.group();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if (Integer.parseInt(str) == nums[j]) matched = true;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lastRenderedPageBreak/>
        <w:t xml:space="preserve">                if(!matched){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    label.setText("</w:t>
      </w:r>
      <w:r w:rsidRPr="00672851">
        <w:rPr>
          <w:rFonts w:eastAsiaTheme="minorEastAsia" w:hint="eastAsia"/>
        </w:rPr>
        <w:t>表达式中数字与牌上数字不匹配！</w:t>
      </w:r>
      <w:r w:rsidRPr="00672851">
        <w:rPr>
          <w:rFonts w:eastAsiaTheme="minorEastAsia" w:hint="eastAsia"/>
        </w:rPr>
        <w:t>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return;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// </w:t>
      </w:r>
      <w:r w:rsidRPr="00672851">
        <w:rPr>
          <w:rFonts w:eastAsiaTheme="minorEastAsia" w:hint="eastAsia"/>
        </w:rPr>
        <w:t>使用</w:t>
      </w:r>
      <w:r w:rsidRPr="00672851">
        <w:rPr>
          <w:rFonts w:eastAsiaTheme="minorEastAsia" w:hint="eastAsia"/>
        </w:rPr>
        <w:t>js</w:t>
      </w:r>
      <w:r w:rsidRPr="00672851">
        <w:rPr>
          <w:rFonts w:eastAsiaTheme="minorEastAsia" w:hint="eastAsia"/>
        </w:rPr>
        <w:t>脚本引擎计算表达式是否成立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try{ if(Math.abs(Double.parseDouble(jse.eval(enterBar.getText()).toString())-24)&lt;0.000001)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label.setText("</w:t>
      </w:r>
      <w:r w:rsidRPr="00672851">
        <w:rPr>
          <w:rFonts w:eastAsiaTheme="minorEastAsia" w:hint="eastAsia"/>
        </w:rPr>
        <w:t>恭喜你！结果正确！</w:t>
      </w:r>
      <w:r w:rsidRPr="00672851">
        <w:rPr>
          <w:rFonts w:eastAsiaTheme="minorEastAsia" w:hint="eastAsia"/>
        </w:rPr>
        <w:t xml:space="preserve"> "+enterBar.getText()+" = "+Math.round(Double.parseDouble(jse.eval(enterBar.getText()).toString())));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else label.setText("</w:t>
      </w:r>
      <w:r w:rsidRPr="00672851">
        <w:rPr>
          <w:rFonts w:eastAsiaTheme="minorEastAsia" w:hint="eastAsia"/>
        </w:rPr>
        <w:t>计算结果不等于</w:t>
      </w:r>
      <w:r w:rsidRPr="00672851">
        <w:rPr>
          <w:rFonts w:eastAsiaTheme="minorEastAsia" w:hint="eastAsia"/>
        </w:rPr>
        <w:t>24");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catch (Throwable obj){label.setText("</w:t>
      </w:r>
      <w:r w:rsidRPr="00672851">
        <w:rPr>
          <w:rFonts w:eastAsiaTheme="minorEastAsia" w:hint="eastAsia"/>
        </w:rPr>
        <w:t>表达式不合法！</w:t>
      </w:r>
      <w:r w:rsidRPr="00672851">
        <w:rPr>
          <w:rFonts w:eastAsiaTheme="minorEastAsia" w:hint="eastAsia"/>
        </w:rPr>
        <w:t>");}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});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primaryStage.setTitle("24 Points Card Game by xianfei");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primaryStage.setScene(scene);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primaryStage.show();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// </w:t>
      </w:r>
      <w:r w:rsidRPr="00672851">
        <w:rPr>
          <w:rFonts w:eastAsiaTheme="minorEastAsia" w:hint="eastAsia"/>
        </w:rPr>
        <w:t>向</w:t>
      </w:r>
      <w:r w:rsidRPr="00672851">
        <w:rPr>
          <w:rFonts w:eastAsiaTheme="minorEastAsia" w:hint="eastAsia"/>
        </w:rPr>
        <w:t>hbox</w:t>
      </w:r>
      <w:r w:rsidRPr="00672851">
        <w:rPr>
          <w:rFonts w:eastAsiaTheme="minorEastAsia" w:hint="eastAsia"/>
        </w:rPr>
        <w:t>中随机放入卡片</w:t>
      </w:r>
      <w:r w:rsidRPr="00672851">
        <w:rPr>
          <w:rFonts w:eastAsiaTheme="minorEastAsia" w:hint="eastAsia"/>
        </w:rPr>
        <w:t xml:space="preserve"> </w:t>
      </w:r>
      <w:r w:rsidRPr="00672851">
        <w:rPr>
          <w:rFonts w:eastAsiaTheme="minorEastAsia" w:hint="eastAsia"/>
        </w:rPr>
        <w:t>并更新</w:t>
      </w:r>
      <w:r w:rsidRPr="00672851">
        <w:rPr>
          <w:rFonts w:eastAsiaTheme="minorEastAsia" w:hint="eastAsia"/>
        </w:rPr>
        <w:t>nums</w:t>
      </w:r>
      <w:r w:rsidRPr="00672851">
        <w:rPr>
          <w:rFonts w:eastAsiaTheme="minorEastAsia" w:hint="eastAsia"/>
        </w:rPr>
        <w:t>数组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private void putCards(HBox cardBox){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cardBox.getChildren().clear();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for(int i=0;i&lt;4;i++)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int randNum=(int) (Math.random() * 52 + 1);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ImageView iv=new ImageView(new Image(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new File("card/" + randNum+ ".png").toURI().toString(),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140,140,true,true));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cardBox.getChildren().addAll(iv);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if(randNum%13==0)nums[i]=13;else nums[i]=randNum%13;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}</w:t>
      </w:r>
    </w:p>
    <w:p w:rsidR="0070195C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}</w:t>
      </w:r>
    </w:p>
    <w:p w:rsidR="0070195C" w:rsidRPr="00672851" w:rsidRDefault="0070195C" w:rsidP="0070195C">
      <w:pPr>
        <w:pStyle w:val="afffb"/>
        <w:rPr>
          <w:rFonts w:eastAsiaTheme="minorEastAsia"/>
        </w:rPr>
      </w:pPr>
    </w:p>
    <w:p w:rsidR="0070195C" w:rsidRPr="00672851" w:rsidRDefault="0070195C" w:rsidP="0070195C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>/</w:t>
      </w:r>
      <w:r w:rsidRPr="00672851">
        <w:rPr>
          <w:rFonts w:eastAsiaTheme="minorEastAsia"/>
        </w:rPr>
        <w:t xml:space="preserve">*    </w:t>
      </w:r>
      <w:r w:rsidR="00672851" w:rsidRPr="00672851">
        <w:rPr>
          <w:rFonts w:eastAsiaTheme="minorEastAsia" w:hint="eastAsia"/>
        </w:rPr>
        <w:t>文件名</w:t>
      </w:r>
      <w:r w:rsidR="00672851" w:rsidRPr="00672851">
        <w:rPr>
          <w:rFonts w:eastAsiaTheme="minorEastAsia" w:hint="eastAsia"/>
        </w:rPr>
        <w:t xml:space="preserve"> CardGame</w:t>
      </w:r>
      <w:r w:rsidRPr="00672851">
        <w:rPr>
          <w:rFonts w:eastAsiaTheme="minorEastAsia"/>
        </w:rPr>
        <w:t>.java</w:t>
      </w:r>
    </w:p>
    <w:p w:rsidR="0070195C" w:rsidRPr="00672851" w:rsidRDefault="0070195C" w:rsidP="0070195C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>*</w:t>
      </w:r>
      <w:r w:rsidRPr="00672851">
        <w:rPr>
          <w:rFonts w:eastAsiaTheme="minorEastAsia"/>
        </w:rPr>
        <w:t>/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import java.util.ArrayList;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public class CardGame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public static String get24Points(int[] nums)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ArrayList&lt;Double&gt; numArrayList = new ArrayList&lt;&gt;(); // </w:t>
      </w:r>
      <w:r w:rsidRPr="00672851">
        <w:rPr>
          <w:rFonts w:eastAsiaTheme="minorEastAsia" w:hint="eastAsia"/>
        </w:rPr>
        <w:t>用于存放数字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ArrayList&lt;String&gt; stringArrayList = new ArrayList&lt;&gt;(); // </w:t>
      </w:r>
      <w:r w:rsidRPr="00672851">
        <w:rPr>
          <w:rFonts w:eastAsiaTheme="minorEastAsia" w:hint="eastAsia"/>
        </w:rPr>
        <w:t>用于存</w:t>
      </w:r>
      <w:r w:rsidRPr="00672851">
        <w:rPr>
          <w:rFonts w:eastAsiaTheme="minorEastAsia" w:hint="eastAsia"/>
        </w:rPr>
        <w:lastRenderedPageBreak/>
        <w:t>放数字的字符串形式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for (int num:nums) { // </w:t>
      </w:r>
      <w:r w:rsidRPr="00672851">
        <w:rPr>
          <w:rFonts w:eastAsiaTheme="minorEastAsia" w:hint="eastAsia"/>
        </w:rPr>
        <w:t>将数组转换为</w:t>
      </w:r>
      <w:r w:rsidRPr="00672851">
        <w:rPr>
          <w:rFonts w:eastAsiaTheme="minorEastAsia" w:hint="eastAsia"/>
        </w:rPr>
        <w:t>ArrayList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numArrayList.add((double)num);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stringArrayList.add(Integer.toString(num));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String result = recursion(numArrayList, stringArrayList);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if (result == null) return "Can't found!";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return result;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// </w:t>
      </w:r>
      <w:r w:rsidRPr="00672851">
        <w:rPr>
          <w:rFonts w:eastAsiaTheme="minorEastAsia" w:hint="eastAsia"/>
        </w:rPr>
        <w:t>递归，数组中取出两个数计算后结果放回数组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private static String recursion(ArrayList&lt;Double&gt; numArrayList, ArrayList&lt;String&gt; stringArrayList)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String result = null;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int n = numArrayList.size();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if (n == 1)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if (Math.abs(numArrayList.get(0) - 24.0) &lt;= 0.000001) result = stringArrayList.get(0); // </w:t>
      </w:r>
      <w:r w:rsidRPr="00672851">
        <w:rPr>
          <w:rFonts w:eastAsiaTheme="minorEastAsia" w:hint="eastAsia"/>
        </w:rPr>
        <w:t>若数组只有一个数，且为</w:t>
      </w:r>
      <w:r w:rsidRPr="00672851">
        <w:rPr>
          <w:rFonts w:eastAsiaTheme="minorEastAsia" w:hint="eastAsia"/>
        </w:rPr>
        <w:t>24</w:t>
      </w:r>
      <w:r w:rsidRPr="00672851">
        <w:rPr>
          <w:rFonts w:eastAsiaTheme="minorEastAsia" w:hint="eastAsia"/>
        </w:rPr>
        <w:t>，则将算式字符串返回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return result;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for (int i = 0; i &lt; n; i++)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for (int j = i + 1; j &lt; n; j++)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ArrayList&lt;Double&gt; newNumArrayList = new ArrayList&lt;Double&gt;();// </w:t>
      </w:r>
      <w:r w:rsidRPr="00672851">
        <w:rPr>
          <w:rFonts w:eastAsiaTheme="minorEastAsia" w:hint="eastAsia"/>
        </w:rPr>
        <w:t>用于递归的新数组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ArrayList&lt;String&gt; newStringArrayList = new ArrayList&lt;String&gt;();// </w:t>
      </w:r>
      <w:r w:rsidRPr="00672851">
        <w:rPr>
          <w:rFonts w:eastAsiaTheme="minorEastAsia" w:hint="eastAsia"/>
        </w:rPr>
        <w:t>用于存放算式的新数组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// </w:t>
      </w:r>
      <w:r w:rsidRPr="00672851">
        <w:rPr>
          <w:rFonts w:eastAsiaTheme="minorEastAsia" w:hint="eastAsia"/>
        </w:rPr>
        <w:t>任意取出两个数的不同组合情况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for (int r = 0; r &lt; n; r++)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if (r != i &amp;&amp; r != j) {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    newNumArrayList.add(numArrayList.get(r));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    newStringArrayList.add(stringArrayList.get(r));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newNumArrayList.add(numArrayList.get(i) + numArrayList.get(j));// </w:t>
      </w:r>
      <w:r w:rsidRPr="00672851">
        <w:rPr>
          <w:rFonts w:eastAsiaTheme="minorEastAsia" w:hint="eastAsia"/>
        </w:rPr>
        <w:t>加入取出的两数计算结果</w:t>
      </w:r>
      <w:r w:rsidRPr="00672851">
        <w:rPr>
          <w:rFonts w:eastAsiaTheme="minorEastAsia" w:hint="eastAsia"/>
        </w:rPr>
        <w:t xml:space="preserve"> a+b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newStringArrayList.add("(" + stringArrayList.get(i) + "+" + stringArrayList.get(j) + ")");// </w:t>
      </w:r>
      <w:r w:rsidRPr="00672851">
        <w:rPr>
          <w:rFonts w:eastAsiaTheme="minorEastAsia" w:hint="eastAsia"/>
        </w:rPr>
        <w:t>记录两数计算的算式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result = recursion(newNumArrayList, newStringArrayList);//</w:t>
      </w:r>
      <w:r w:rsidRPr="00672851">
        <w:rPr>
          <w:rFonts w:eastAsiaTheme="minorEastAsia" w:hint="eastAsia"/>
        </w:rPr>
        <w:t>递归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if (result != null) return result;    //</w:t>
      </w:r>
      <w:r w:rsidRPr="00672851">
        <w:rPr>
          <w:rFonts w:eastAsiaTheme="minorEastAsia" w:hint="eastAsia"/>
        </w:rPr>
        <w:t>若已有结果，则返回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newNumArrayList.remove(newNumArrayList.size() - 1);// </w:t>
      </w:r>
      <w:r w:rsidRPr="00672851">
        <w:rPr>
          <w:rFonts w:eastAsiaTheme="minorEastAsia" w:hint="eastAsia"/>
        </w:rPr>
        <w:t>移除上次添加的两数计算结果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lastRenderedPageBreak/>
        <w:t xml:space="preserve">                newStringArrayList.remove(newStringArrayList.size()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newNumArrayList.add(numArrayList.get(i) - numArrayList.get(j));//a-b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newStringArrayList.add("(" + stringArrayList.get(i) + "-" + stringArrayList.get(j) + ")");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result = recursion(newNumArrayList, newStringArrayList);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if (result != null) return result;    //</w:t>
      </w:r>
      <w:r w:rsidRPr="00672851">
        <w:rPr>
          <w:rFonts w:eastAsiaTheme="minorEastAsia" w:hint="eastAsia"/>
        </w:rPr>
        <w:t>若已有结果，则返回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newNumArrayList.remove(newNumArrayList.size()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newStringArrayList.remove(newStringArrayList.size()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newNumArrayList.add(numArrayList.get(i) * numArrayList.get(j));//a*b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newStringArrayList.add(stringArrayList.get(i) + "*" + stringArrayList.get(j));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result = recursion(newNumArrayList, newStringArrayList);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if (result != null) return result;    //</w:t>
      </w:r>
      <w:r w:rsidRPr="00672851">
        <w:rPr>
          <w:rFonts w:eastAsiaTheme="minorEastAsia" w:hint="eastAsia"/>
        </w:rPr>
        <w:t>若已有结果，则返回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newNumArrayList.remove(newNumArrayList.size()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newStringArrayList.remove(newStringArrayList.size()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newNumArrayList.add(numArrayList.get(i) / numArrayList.get(j));//a/b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newStringArrayList.add(stringArrayList.get(i) + "/" + stringArrayList.get(j));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result = recursion(newNumArrayList, newStringArrayList);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if (result != null) return result;    //</w:t>
      </w:r>
      <w:r w:rsidRPr="00672851">
        <w:rPr>
          <w:rFonts w:eastAsiaTheme="minorEastAsia" w:hint="eastAsia"/>
        </w:rPr>
        <w:t>若已有结果，则返回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newNumArrayList.remove(newNumArrayList.size()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newStringArrayList.remove(newStringArrayList.size()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newNumArrayList.add(numArrayList.get(j) - numArrayList.get(i));//b-a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newStringArrayList.add("(" + stringArrayList.get(j) + "-" + stringArrayList.get(i) + ")");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result =recursion(newNumArrayList, newStringArrayList);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if (result != null) return result;    //</w:t>
      </w:r>
      <w:r w:rsidRPr="00672851">
        <w:rPr>
          <w:rFonts w:eastAsiaTheme="minorEastAsia" w:hint="eastAsia"/>
        </w:rPr>
        <w:t>若已有结果，则返回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newNumArrayList.remove(newNumArrayList.size()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newStringArrayList.remove(newStringArrayList.size() - 1);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newNumArrayList.add(numArrayList.get(j) / numArrayList.get(i));//b/a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newStringArrayList.add(stringArrayList.get(j) + "/" + stringArrayList.get(i));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    result = recursion(newNumArrayList, newStringArrayList);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 w:hint="eastAsia"/>
        </w:rPr>
        <w:t xml:space="preserve">                if (result != null) return result;    //</w:t>
      </w:r>
      <w:r w:rsidRPr="00672851">
        <w:rPr>
          <w:rFonts w:eastAsiaTheme="minorEastAsia" w:hint="eastAsia"/>
        </w:rPr>
        <w:t>若已有结果，则返回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lastRenderedPageBreak/>
        <w:t xml:space="preserve">    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    return null;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 xml:space="preserve">    }</w:t>
      </w:r>
    </w:p>
    <w:p w:rsidR="00672851" w:rsidRPr="00672851" w:rsidRDefault="00672851" w:rsidP="00672851">
      <w:pPr>
        <w:pStyle w:val="afffb"/>
        <w:rPr>
          <w:rFonts w:eastAsiaTheme="minorEastAsia"/>
        </w:rPr>
      </w:pPr>
      <w:r w:rsidRPr="00672851">
        <w:rPr>
          <w:rFonts w:eastAsiaTheme="minorEastAsia"/>
        </w:rPr>
        <w:t>}</w:t>
      </w:r>
    </w:p>
    <w:p w:rsidR="00672851" w:rsidRPr="00672851" w:rsidRDefault="00672851" w:rsidP="0070195C">
      <w:pPr>
        <w:pStyle w:val="afffb"/>
        <w:rPr>
          <w:rFonts w:eastAsiaTheme="minorEastAsia"/>
        </w:rPr>
      </w:pPr>
    </w:p>
    <w:p w:rsidR="0070195C" w:rsidRPr="00672851" w:rsidRDefault="0070195C" w:rsidP="00DE617D">
      <w:pPr>
        <w:pStyle w:val="afffb"/>
        <w:rPr>
          <w:rFonts w:eastAsiaTheme="minorEastAsia"/>
        </w:rPr>
      </w:pPr>
    </w:p>
    <w:sectPr w:rsidR="0070195C" w:rsidRPr="0067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97D" w:rsidRDefault="00EA297D" w:rsidP="00DD384E">
      <w:r>
        <w:separator/>
      </w:r>
    </w:p>
  </w:endnote>
  <w:endnote w:type="continuationSeparator" w:id="0">
    <w:p w:rsidR="00EA297D" w:rsidRDefault="00EA297D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97D" w:rsidRDefault="00EA297D" w:rsidP="00DD384E">
      <w:r>
        <w:separator/>
      </w:r>
    </w:p>
  </w:footnote>
  <w:footnote w:type="continuationSeparator" w:id="0">
    <w:p w:rsidR="00EA297D" w:rsidRDefault="00EA297D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9"/>
  </w:num>
  <w:num w:numId="15">
    <w:abstractNumId w:val="6"/>
  </w:num>
  <w:num w:numId="16">
    <w:abstractNumId w:val="12"/>
  </w:num>
  <w:num w:numId="17">
    <w:abstractNumId w:val="10"/>
  </w:num>
  <w:num w:numId="18">
    <w:abstractNumId w:va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69"/>
    <w:rsid w:val="00026FE9"/>
    <w:rsid w:val="001A51D6"/>
    <w:rsid w:val="001E576F"/>
    <w:rsid w:val="00201979"/>
    <w:rsid w:val="00215703"/>
    <w:rsid w:val="0024549C"/>
    <w:rsid w:val="00255C4C"/>
    <w:rsid w:val="00256761"/>
    <w:rsid w:val="00257425"/>
    <w:rsid w:val="00272085"/>
    <w:rsid w:val="002E56BA"/>
    <w:rsid w:val="0031028A"/>
    <w:rsid w:val="00310A3B"/>
    <w:rsid w:val="00351FB0"/>
    <w:rsid w:val="00380694"/>
    <w:rsid w:val="003E60D7"/>
    <w:rsid w:val="004621B6"/>
    <w:rsid w:val="00462FF3"/>
    <w:rsid w:val="004656CD"/>
    <w:rsid w:val="00484D26"/>
    <w:rsid w:val="004B4A5E"/>
    <w:rsid w:val="004E03D5"/>
    <w:rsid w:val="00515D0A"/>
    <w:rsid w:val="00576BF0"/>
    <w:rsid w:val="005843CD"/>
    <w:rsid w:val="00594A10"/>
    <w:rsid w:val="00672851"/>
    <w:rsid w:val="0070195C"/>
    <w:rsid w:val="007540BF"/>
    <w:rsid w:val="007654E1"/>
    <w:rsid w:val="00766DB1"/>
    <w:rsid w:val="007B10B0"/>
    <w:rsid w:val="007C1669"/>
    <w:rsid w:val="007D5F84"/>
    <w:rsid w:val="00830534"/>
    <w:rsid w:val="008308EA"/>
    <w:rsid w:val="008438B0"/>
    <w:rsid w:val="00892C6F"/>
    <w:rsid w:val="008D0F5A"/>
    <w:rsid w:val="008D4B36"/>
    <w:rsid w:val="00905C48"/>
    <w:rsid w:val="009232A0"/>
    <w:rsid w:val="00924C26"/>
    <w:rsid w:val="00951B9A"/>
    <w:rsid w:val="00992B20"/>
    <w:rsid w:val="009A3AF8"/>
    <w:rsid w:val="009B6A64"/>
    <w:rsid w:val="009B743B"/>
    <w:rsid w:val="009D4CF9"/>
    <w:rsid w:val="009F1C33"/>
    <w:rsid w:val="00A2138E"/>
    <w:rsid w:val="00A704E8"/>
    <w:rsid w:val="00A76798"/>
    <w:rsid w:val="00A82E02"/>
    <w:rsid w:val="00A9672E"/>
    <w:rsid w:val="00B16889"/>
    <w:rsid w:val="00B82532"/>
    <w:rsid w:val="00BF4C40"/>
    <w:rsid w:val="00C9786B"/>
    <w:rsid w:val="00CD6C42"/>
    <w:rsid w:val="00CF6AAD"/>
    <w:rsid w:val="00D0668B"/>
    <w:rsid w:val="00D21857"/>
    <w:rsid w:val="00DA4944"/>
    <w:rsid w:val="00DD384E"/>
    <w:rsid w:val="00DE3EBF"/>
    <w:rsid w:val="00DE617D"/>
    <w:rsid w:val="00E06AF4"/>
    <w:rsid w:val="00E104D0"/>
    <w:rsid w:val="00E14253"/>
    <w:rsid w:val="00E23C4F"/>
    <w:rsid w:val="00EA297D"/>
    <w:rsid w:val="00EB12B9"/>
    <w:rsid w:val="00ED6A85"/>
    <w:rsid w:val="00EF15BB"/>
    <w:rsid w:val="00F354E3"/>
    <w:rsid w:val="00F36146"/>
    <w:rsid w:val="00F4050A"/>
    <w:rsid w:val="00FC0202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B464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99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8EC72-1FD8-40BE-B106-C923D3E0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cpl-lab-report-template-rev2.dotx</Template>
  <TotalTime>219</TotalTime>
  <Pages>26</Pages>
  <Words>2989</Words>
  <Characters>17043</Characters>
  <Application>Microsoft Office Word</Application>
  <DocSecurity>0</DocSecurity>
  <Lines>142</Lines>
  <Paragraphs>39</Paragraphs>
  <ScaleCrop>false</ScaleCrop>
  <Company>Aloha</Company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王 衔飞</cp:lastModifiedBy>
  <cp:revision>12</cp:revision>
  <dcterms:created xsi:type="dcterms:W3CDTF">2018-10-29T23:00:00Z</dcterms:created>
  <dcterms:modified xsi:type="dcterms:W3CDTF">2019-10-15T12:35:00Z</dcterms:modified>
</cp:coreProperties>
</file>